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315573" w:rsidP="000E7483">
      <w:pPr>
        <w:pStyle w:val="Titre"/>
      </w:pPr>
      <w:proofErr w:type="spellStart"/>
      <w:r>
        <w:t>OnlyUp</w:t>
      </w:r>
      <w:proofErr w:type="spellEnd"/>
      <w:r>
        <w:t xml:space="preserve"> </w:t>
      </w:r>
      <w:proofErr w:type="spellStart"/>
      <w:r>
        <w:t>SàRL</w:t>
      </w:r>
      <w:proofErr w:type="spellEnd"/>
    </w:p>
    <w:p w:rsidR="000E7483" w:rsidRDefault="00C16320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5353050" cy="356889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_skyscraper_glass_facades_modern_facade_sky_building_d_sseldorf-1368751[1]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117" cy="35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B50A71" w:rsidRDefault="00C16320" w:rsidP="000E7483">
      <w:pPr>
        <w:spacing w:before="2000"/>
        <w:jc w:val="center"/>
        <w:rPr>
          <w:lang w:val="de-CH"/>
        </w:rPr>
      </w:pPr>
      <w:r w:rsidRPr="00B50A71">
        <w:rPr>
          <w:lang w:val="de-CH"/>
        </w:rPr>
        <w:t>Nicola Golaz – MIN1B</w:t>
      </w:r>
    </w:p>
    <w:p w:rsidR="007F30AE" w:rsidRPr="00B50A71" w:rsidRDefault="00C16320" w:rsidP="000E7483">
      <w:pPr>
        <w:jc w:val="center"/>
        <w:rPr>
          <w:lang w:val="de-CH"/>
        </w:rPr>
      </w:pPr>
      <w:r w:rsidRPr="00B50A71">
        <w:rPr>
          <w:lang w:val="de-CH"/>
        </w:rPr>
        <w:t>ETML</w:t>
      </w:r>
    </w:p>
    <w:p w:rsidR="007F30AE" w:rsidRPr="00B50A71" w:rsidRDefault="00C16320" w:rsidP="000E7483">
      <w:pPr>
        <w:jc w:val="center"/>
        <w:rPr>
          <w:lang w:val="de-CH"/>
        </w:rPr>
      </w:pPr>
      <w:r w:rsidRPr="00B50A71">
        <w:rPr>
          <w:lang w:val="de-CH"/>
        </w:rPr>
        <w:t>24 p</w:t>
      </w:r>
    </w:p>
    <w:p w:rsidR="007F30AE" w:rsidRPr="00B50A71" w:rsidRDefault="00C16320" w:rsidP="000E7483">
      <w:pPr>
        <w:jc w:val="center"/>
        <w:rPr>
          <w:lang w:val="de-CH"/>
        </w:rPr>
      </w:pPr>
      <w:r w:rsidRPr="00B50A71">
        <w:rPr>
          <w:lang w:val="de-CH"/>
        </w:rPr>
        <w:t>Eliott Scherer</w:t>
      </w:r>
    </w:p>
    <w:p w:rsidR="007F30AE" w:rsidRPr="000E7483" w:rsidRDefault="00C16320" w:rsidP="000E7483">
      <w:pPr>
        <w:jc w:val="center"/>
      </w:pPr>
      <w:r>
        <w:t>(Xavier Carrel</w:t>
      </w:r>
      <w:r w:rsidR="007F30AE" w:rsidRPr="000E7483">
        <w:t>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66258B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57522097" w:history="1">
        <w:r w:rsidR="0066258B" w:rsidRPr="009D5A7C">
          <w:rPr>
            <w:rStyle w:val="Lienhypertexte"/>
            <w:noProof/>
          </w:rPr>
          <w:t>1</w:t>
        </w:r>
        <w:r w:rsidR="0066258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6258B" w:rsidRPr="009D5A7C">
          <w:rPr>
            <w:rStyle w:val="Lienhypertexte"/>
            <w:noProof/>
          </w:rPr>
          <w:t>Spécifications</w:t>
        </w:r>
        <w:r w:rsidR="0066258B">
          <w:rPr>
            <w:noProof/>
            <w:webHidden/>
          </w:rPr>
          <w:tab/>
        </w:r>
        <w:r w:rsidR="0066258B">
          <w:rPr>
            <w:noProof/>
            <w:webHidden/>
          </w:rPr>
          <w:fldChar w:fldCharType="begin"/>
        </w:r>
        <w:r w:rsidR="0066258B">
          <w:rPr>
            <w:noProof/>
            <w:webHidden/>
          </w:rPr>
          <w:instrText xml:space="preserve"> PAGEREF _Toc157522097 \h </w:instrText>
        </w:r>
        <w:r w:rsidR="0066258B">
          <w:rPr>
            <w:noProof/>
            <w:webHidden/>
          </w:rPr>
        </w:r>
        <w:r w:rsidR="0066258B"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4</w:t>
        </w:r>
        <w:r w:rsidR="0066258B"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098" w:history="1">
        <w:r w:rsidRPr="009D5A7C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099" w:history="1">
        <w:r w:rsidRPr="009D5A7C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00" w:history="1">
        <w:r w:rsidRPr="009D5A7C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01" w:history="1">
        <w:r w:rsidRPr="009D5A7C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02" w:history="1">
        <w:r w:rsidRPr="009D5A7C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2103" w:history="1">
        <w:r w:rsidRPr="009D5A7C">
          <w:rPr>
            <w:rStyle w:val="Lienhypertexte"/>
            <w:noProof/>
          </w:rPr>
          <w:t>1.5.1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Objectifs et portée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2104" w:history="1">
        <w:r w:rsidRPr="009D5A7C">
          <w:rPr>
            <w:rStyle w:val="Lienhypertexte"/>
            <w:noProof/>
          </w:rPr>
          <w:t>1.5.2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Caractéristiques des utilisateurs et impacts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2105" w:history="1">
        <w:r w:rsidRPr="009D5A7C">
          <w:rPr>
            <w:rStyle w:val="Lienhypertexte"/>
            <w:noProof/>
          </w:rPr>
          <w:t>1.5.3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Fonctionnalités requises (du point de vue de l’utilisateur)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2106" w:history="1">
        <w:r w:rsidRPr="009D5A7C">
          <w:rPr>
            <w:rStyle w:val="Lienhypertexte"/>
            <w:noProof/>
          </w:rPr>
          <w:t>1.5.4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Contraintes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2107" w:history="1">
        <w:r w:rsidRPr="009D5A7C">
          <w:rPr>
            <w:rStyle w:val="Lienhypertexte"/>
            <w:noProof/>
          </w:rPr>
          <w:t>1.5.5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Travail à réaliser par l'apprenti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2108" w:history="1">
        <w:r w:rsidRPr="009D5A7C">
          <w:rPr>
            <w:rStyle w:val="Lienhypertexte"/>
            <w:noProof/>
          </w:rPr>
          <w:t>1.5.6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Si le temps le permet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2109" w:history="1">
        <w:r w:rsidRPr="009D5A7C">
          <w:rPr>
            <w:rStyle w:val="Lienhypertexte"/>
            <w:noProof/>
          </w:rPr>
          <w:t>1.5.7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Méthodes de validation des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10" w:history="1">
        <w:r w:rsidRPr="009D5A7C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Eléments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522111" w:history="1">
        <w:r w:rsidRPr="009D5A7C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522112" w:history="1">
        <w:r w:rsidRPr="009D5A7C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66258B" w:rsidRDefault="0066258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2113" w:history="1">
        <w:r w:rsidRPr="009D5A7C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Appartement locataire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2114" w:history="1">
        <w:r w:rsidRPr="009D5A7C">
          <w:rPr>
            <w:rStyle w:val="Lienhypertexte"/>
            <w:noProof/>
          </w:rPr>
          <w:t>3.1.2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Appartement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2115" w:history="1">
        <w:r w:rsidRPr="009D5A7C">
          <w:rPr>
            <w:rStyle w:val="Lienhypertexte"/>
            <w:noProof/>
          </w:rPr>
          <w:t>3.1.3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Salle de bain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2116" w:history="1">
        <w:r w:rsidRPr="009D5A7C">
          <w:rPr>
            <w:rStyle w:val="Lienhypertexte"/>
            <w:noProof/>
          </w:rPr>
          <w:t>3.1.4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Jardin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2117" w:history="1">
        <w:r w:rsidRPr="009D5A7C">
          <w:rPr>
            <w:rStyle w:val="Lienhypertexte"/>
            <w:noProof/>
          </w:rPr>
          <w:t>3.1.5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Studio femme de ménage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2118" w:history="1">
        <w:r w:rsidRPr="009D5A7C">
          <w:rPr>
            <w:rStyle w:val="Lienhypertexte"/>
            <w:noProof/>
          </w:rPr>
          <w:t>3.1.6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Garage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2119" w:history="1">
        <w:r w:rsidRPr="009D5A7C">
          <w:rPr>
            <w:rStyle w:val="Lienhypertexte"/>
            <w:noProof/>
          </w:rPr>
          <w:t>3.1.7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Salon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2120" w:history="1">
        <w:r w:rsidRPr="009D5A7C">
          <w:rPr>
            <w:rStyle w:val="Lienhypertexte"/>
            <w:noProof/>
          </w:rPr>
          <w:t>3.1.8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Salle de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522121" w:history="1">
        <w:r w:rsidRPr="009D5A7C">
          <w:rPr>
            <w:rStyle w:val="Lienhypertexte"/>
            <w:noProof/>
          </w:rPr>
          <w:t>3.1.9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Bureaux (entreprise)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522122" w:history="1">
        <w:r w:rsidRPr="009D5A7C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23" w:history="1">
        <w:r w:rsidRPr="009D5A7C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24" w:history="1">
        <w:r w:rsidRPr="009D5A7C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Modèles de donnée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25" w:history="1">
        <w:r w:rsidRPr="009D5A7C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Implémentations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522126" w:history="1">
        <w:r w:rsidRPr="009D5A7C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27" w:history="1">
        <w:r w:rsidRPr="009D5A7C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Installation de l’environnement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28" w:history="1">
        <w:r w:rsidRPr="009D5A7C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29" w:history="1">
        <w:r w:rsidRPr="009D5A7C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30" w:history="1">
        <w:r w:rsidRPr="009D5A7C">
          <w:rPr>
            <w:rStyle w:val="Lienhypertexte"/>
            <w:noProof/>
          </w:rPr>
          <w:t>5.4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Journal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522131" w:history="1">
        <w:r w:rsidRPr="009D5A7C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32" w:history="1">
        <w:r w:rsidRPr="009D5A7C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33" w:history="1">
        <w:r w:rsidRPr="009D5A7C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34" w:history="1">
        <w:r w:rsidRPr="009D5A7C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Problèmes restants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522135" w:history="1">
        <w:r w:rsidRPr="009D5A7C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36" w:history="1">
        <w:r w:rsidRPr="009D5A7C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37" w:history="1">
        <w:r w:rsidRPr="009D5A7C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38" w:history="1">
        <w:r w:rsidRPr="009D5A7C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522139" w:history="1">
        <w:r w:rsidRPr="009D5A7C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40" w:history="1">
        <w:r w:rsidRPr="009D5A7C">
          <w:rPr>
            <w:rStyle w:val="Lienhypertexte"/>
            <w:noProof/>
          </w:rPr>
          <w:t>8.1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41" w:history="1">
        <w:r w:rsidRPr="009D5A7C">
          <w:rPr>
            <w:rStyle w:val="Lienhypertexte"/>
            <w:noProof/>
          </w:rPr>
          <w:t>8.2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522142" w:history="1">
        <w:r w:rsidRPr="009D5A7C">
          <w:rPr>
            <w:rStyle w:val="Lienhypertexte"/>
            <w:noProof/>
          </w:rPr>
          <w:t>8.3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258B" w:rsidRDefault="0066258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522143" w:history="1">
        <w:r w:rsidRPr="009D5A7C">
          <w:rPr>
            <w:rStyle w:val="Lienhypertexte"/>
            <w:noProof/>
          </w:rPr>
          <w:t>9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D5A7C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_Toc157522143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63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157522097"/>
      <w:r w:rsidRPr="00932149">
        <w:lastRenderedPageBreak/>
        <w:t>Spécifications</w:t>
      </w:r>
      <w:bookmarkEnd w:id="1"/>
      <w:bookmarkEnd w:id="2"/>
      <w:bookmarkEnd w:id="3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4" w:name="_Toc532179969"/>
      <w:bookmarkStart w:id="5" w:name="_Toc165969639"/>
      <w:bookmarkStart w:id="6" w:name="_Toc157522098"/>
      <w:r>
        <w:t>T</w:t>
      </w:r>
      <w:r w:rsidR="00902523">
        <w:t>itr</w:t>
      </w:r>
      <w:r w:rsidR="0015167D">
        <w:t>e</w:t>
      </w:r>
      <w:bookmarkEnd w:id="6"/>
    </w:p>
    <w:p w:rsidR="0015167D" w:rsidRDefault="0015167D" w:rsidP="0015167D">
      <w:pPr>
        <w:pStyle w:val="Retraitcorpsdetexte"/>
      </w:pPr>
    </w:p>
    <w:p w:rsidR="00C16320" w:rsidRDefault="00C16320" w:rsidP="00C16320">
      <w:pPr>
        <w:pStyle w:val="Retraitcorpsdetexte"/>
        <w:jc w:val="center"/>
      </w:pPr>
      <w:proofErr w:type="spellStart"/>
      <w:r>
        <w:t>OnlyUp</w:t>
      </w:r>
      <w:proofErr w:type="spellEnd"/>
      <w:r>
        <w:t xml:space="preserve"> </w:t>
      </w:r>
      <w:proofErr w:type="spellStart"/>
      <w:r>
        <w:t>SàRL</w:t>
      </w:r>
      <w:proofErr w:type="spellEnd"/>
    </w:p>
    <w:p w:rsidR="00C16320" w:rsidRPr="0015167D" w:rsidRDefault="00C16320" w:rsidP="00C16320">
      <w:pPr>
        <w:pStyle w:val="Retraitcorpsdetexte"/>
        <w:jc w:val="center"/>
      </w:pPr>
      <w:r>
        <w:t>Création et aménagement d’un immeuble pour des habitations, bureau et loisir</w:t>
      </w:r>
      <w:r w:rsidR="00B26F5F">
        <w:t xml:space="preserve"> sur </w:t>
      </w:r>
      <w:proofErr w:type="spellStart"/>
      <w:r w:rsidR="00B26F5F">
        <w:t>sweethome</w:t>
      </w:r>
      <w:proofErr w:type="spellEnd"/>
      <w:r w:rsidR="00B26F5F">
        <w:t xml:space="preserve"> 3d</w:t>
      </w:r>
      <w:r>
        <w:t>.</w:t>
      </w:r>
    </w:p>
    <w:p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76036D" w:rsidRDefault="0076036D" w:rsidP="0015167D">
      <w:pPr>
        <w:pStyle w:val="Informations"/>
      </w:pPr>
    </w:p>
    <w:p w:rsidR="0076036D" w:rsidRDefault="0076036D" w:rsidP="0015167D">
      <w:pPr>
        <w:pStyle w:val="Informations"/>
      </w:pPr>
      <w:r>
        <w:t xml:space="preserve">Exemple :  </w:t>
      </w:r>
    </w:p>
    <w:p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157522099"/>
      <w:r>
        <w:t>Description</w:t>
      </w:r>
      <w:bookmarkEnd w:id="7"/>
    </w:p>
    <w:p w:rsidR="00C16320" w:rsidRDefault="00C16320" w:rsidP="0015167D">
      <w:pPr>
        <w:pStyle w:val="Retraitcorpsdetexte"/>
      </w:pPr>
    </w:p>
    <w:p w:rsidR="00C16320" w:rsidRPr="0015167D" w:rsidRDefault="00C16320" w:rsidP="0015167D">
      <w:pPr>
        <w:pStyle w:val="Retraitcorpsdetexte"/>
      </w:pPr>
      <w:r>
        <w:t>Nous faisons ce projet dans le cadre du module ICT-306 à l’ETML</w:t>
      </w:r>
      <w:r w:rsidR="00B26F5F">
        <w:t>, dans le but</w:t>
      </w:r>
      <w:r>
        <w:t xml:space="preserve"> de </w:t>
      </w:r>
      <w:r w:rsidR="00B26F5F">
        <w:t xml:space="preserve">ce projet est de modéliser un immeuble sur </w:t>
      </w:r>
      <w:proofErr w:type="spellStart"/>
      <w:r w:rsidR="00B26F5F">
        <w:t>sweethome</w:t>
      </w:r>
      <w:proofErr w:type="spellEnd"/>
      <w:r w:rsidR="00B26F5F">
        <w:t xml:space="preserve"> 3d, et en même temps de le documenter à l’aide d’un rapport.</w:t>
      </w:r>
      <w:r w:rsidR="00315573">
        <w:t xml:space="preserve"> Le modèle de l’immeuble nous a été fourni par notre maître de classe. La maquette que nous avons </w:t>
      </w:r>
      <w:proofErr w:type="gramStart"/>
      <w:r w:rsidR="00315573">
        <w:t>modéliser</w:t>
      </w:r>
      <w:proofErr w:type="gramEnd"/>
      <w:r w:rsidR="00315573">
        <w:t xml:space="preserve"> sera livrée chaque semaine pour se faire une idée de l’avancement du projet. L’immeuble contiendra des habitation, bureaux garage et salle de jeu.</w:t>
      </w:r>
    </w:p>
    <w:p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157522100"/>
      <w:r>
        <w:t>Matériel et logiciels à disposition</w:t>
      </w:r>
      <w:bookmarkEnd w:id="8"/>
    </w:p>
    <w:p w:rsidR="00B26F5F" w:rsidRDefault="00B26F5F" w:rsidP="00B26F5F">
      <w:pPr>
        <w:pStyle w:val="Retraitcorpsdetexte"/>
      </w:pPr>
    </w:p>
    <w:p w:rsidR="00B26F5F" w:rsidRDefault="00B26F5F" w:rsidP="00B26F5F">
      <w:pPr>
        <w:pStyle w:val="Retraitcorpsdetexte"/>
      </w:pPr>
      <w:r>
        <w:t xml:space="preserve">Nous avons à notre dispositions le logiciel </w:t>
      </w:r>
      <w:proofErr w:type="spellStart"/>
      <w:r>
        <w:t>sweethome</w:t>
      </w:r>
      <w:proofErr w:type="spellEnd"/>
      <w:r>
        <w:t xml:space="preserve"> 3d qui va nous permettre de modéliser l’immeuble.</w:t>
      </w:r>
    </w:p>
    <w:p w:rsidR="00B26F5F" w:rsidRPr="00B26F5F" w:rsidRDefault="00B26F5F" w:rsidP="00B26F5F">
      <w:pPr>
        <w:pStyle w:val="Retraitcorpsdetexte"/>
      </w:pPr>
      <w:r>
        <w:t>Un modèle de rapport qui nous a été fourni par l’enseignant</w:t>
      </w:r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9" w:name="_Toc157522101"/>
      <w:r>
        <w:t>P</w:t>
      </w:r>
      <w:r w:rsidR="00902523">
        <w:t>rérequis</w:t>
      </w:r>
      <w:bookmarkEnd w:id="9"/>
    </w:p>
    <w:p w:rsidR="00B26F5F" w:rsidRDefault="00B26F5F" w:rsidP="00B26F5F">
      <w:pPr>
        <w:pStyle w:val="Retraitcorpsdetexte"/>
        <w:numPr>
          <w:ilvl w:val="0"/>
          <w:numId w:val="7"/>
        </w:numPr>
      </w:pPr>
      <w:r>
        <w:t>Connaissance de base sur la gestion de projet</w:t>
      </w:r>
    </w:p>
    <w:p w:rsidR="00B26F5F" w:rsidRPr="00B26F5F" w:rsidRDefault="00B26F5F" w:rsidP="00B26F5F">
      <w:pPr>
        <w:pStyle w:val="Retraitcorpsdetexte"/>
        <w:numPr>
          <w:ilvl w:val="0"/>
          <w:numId w:val="7"/>
        </w:numPr>
      </w:pPr>
      <w:r>
        <w:t>Etre familier avec des logiciels</w:t>
      </w:r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157522102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157522103"/>
      <w:r w:rsidRPr="00EE16F0">
        <w:t>Objectifs et portée du projet</w:t>
      </w:r>
      <w:bookmarkEnd w:id="11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157522104"/>
      <w:r w:rsidRPr="00EE16F0">
        <w:lastRenderedPageBreak/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157522105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157522106"/>
      <w:r w:rsidRPr="00EE16F0"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57522107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57522108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157522109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8" w:name="_Toc157522110"/>
      <w:r>
        <w:t>Eléments</w:t>
      </w:r>
      <w:r w:rsidR="00902523">
        <w:t xml:space="preserve"> évalués</w:t>
      </w:r>
      <w:bookmarkEnd w:id="18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Pr="007F30AE" w:rsidRDefault="007F30AE" w:rsidP="008E53F9">
      <w:pPr>
        <w:pStyle w:val="Titre1"/>
      </w:pPr>
      <w:bookmarkStart w:id="19" w:name="_Toc15752211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lastRenderedPageBreak/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:rsidR="00F16ADE" w:rsidRDefault="00F16ADE" w:rsidP="00F16ADE">
      <w:pPr>
        <w:pStyle w:val="Informations"/>
      </w:pP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57522112"/>
      <w:r w:rsidRPr="007F30AE">
        <w:t>Analyse</w:t>
      </w:r>
      <w:bookmarkEnd w:id="20"/>
      <w:bookmarkEnd w:id="21"/>
      <w:r w:rsidR="00446E95">
        <w:t xml:space="preserve"> fonctionnelle</w:t>
      </w:r>
      <w:bookmarkEnd w:id="22"/>
    </w:p>
    <w:p w:rsidR="00B50A71" w:rsidRDefault="00B50A71" w:rsidP="00B50A71">
      <w:pPr>
        <w:pStyle w:val="Titre3"/>
      </w:pPr>
      <w:bookmarkStart w:id="23" w:name="_Toc532179959"/>
      <w:bookmarkStart w:id="24" w:name="_Toc165969643"/>
      <w:bookmarkStart w:id="25" w:name="_Toc157522113"/>
      <w:r>
        <w:t>Appartement locataire</w:t>
      </w:r>
      <w:bookmarkEnd w:id="25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50A71" w:rsidTr="00E32E2D">
        <w:tc>
          <w:tcPr>
            <w:tcW w:w="0" w:type="auto"/>
          </w:tcPr>
          <w:p w:rsidR="00B50A71" w:rsidRDefault="00B50A71" w:rsidP="00E32E2D">
            <w:r>
              <w:t>En tant que locataire dans l'immeuble je veux une chambre pour dormir.</w:t>
            </w:r>
          </w:p>
        </w:tc>
      </w:tr>
      <w:tr w:rsidR="00B50A71" w:rsidTr="00E32E2D">
        <w:tc>
          <w:tcPr>
            <w:tcW w:w="0" w:type="auto"/>
          </w:tcPr>
          <w:p w:rsidR="00B50A71" w:rsidRDefault="00B50A71" w:rsidP="00E32E2D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97"/>
              <w:gridCol w:w="8443"/>
            </w:tblGrid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1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Quand je rentre dans la pièce, dans le coin à droite il y a un grand lit de 120x230x70cm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2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Quand je rentre dans la pièce je mesure une pièce qui fait 800x800cm et une hauteur de 250cm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3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Quand je rentre dans la chambre au milieu il y a une table de 200x140x120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4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 xml:space="preserve">Quand je me couche sur mon lit, juste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ma tête je vois une lampe ronde en verre de 8cm de rayon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5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Au pied du lit, il y a une télévision de 1m80 sur 70cm posé sur une table de 1m de hauteur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6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Quand je rentre dans la pièce, contre le mur à gauche il y a un bureau de 170x90x100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6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Sur le bureau il y a un écran, un clavier et une souris posés sur un tapis de souris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8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Tous les murs/plafonds de la chambre sont en crépis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9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Autour de la table, il y a 6 chaises en bois.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Etage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Dans l'immeuble, l'appartement est au 2ème étage.</w:t>
                  </w:r>
                </w:p>
              </w:tc>
            </w:tr>
          </w:tbl>
          <w:p w:rsidR="00B50A71" w:rsidRDefault="00B50A71" w:rsidP="00E32E2D"/>
        </w:tc>
      </w:tr>
    </w:tbl>
    <w:p w:rsidR="00B50A71" w:rsidRDefault="00B50A71" w:rsidP="00B50A71"/>
    <w:p w:rsidR="00B50A71" w:rsidRDefault="00B50A71" w:rsidP="00B50A71">
      <w:pPr>
        <w:pStyle w:val="Titre3"/>
      </w:pPr>
      <w:bookmarkStart w:id="26" w:name="_Toc157522114"/>
      <w:r>
        <w:t>Appartement</w:t>
      </w:r>
      <w:bookmarkEnd w:id="26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50A71" w:rsidTr="00E32E2D">
        <w:tc>
          <w:tcPr>
            <w:tcW w:w="0" w:type="auto"/>
          </w:tcPr>
          <w:p w:rsidR="00B50A71" w:rsidRDefault="00B50A71" w:rsidP="00E32E2D">
            <w:r>
              <w:t>En tant que propriétaire de l'appartement Je veux un studio  Pour pouvoir y vivre toute l'année</w:t>
            </w:r>
          </w:p>
        </w:tc>
      </w:tr>
      <w:tr w:rsidR="00B50A71" w:rsidTr="00E32E2D">
        <w:tc>
          <w:tcPr>
            <w:tcW w:w="0" w:type="auto"/>
          </w:tcPr>
          <w:p w:rsidR="00B50A71" w:rsidRDefault="00B50A71" w:rsidP="00E32E2D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30"/>
              <w:gridCol w:w="7610"/>
            </w:tblGrid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pc et fenêtre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 xml:space="preserve">Dans le coin supérieur droit de l'appartement, quand j'entre dans l'appartement, Il y a un bureau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d'une fenêtre, avec un pc fixe et un écran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lit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 gauche, quand j'entre dans l'appartement, Il y a un lit de deux mètres de long et de un mètre de large en bois.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colonne et cheminée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Au milieu de l'appartement  Quand j'entre par la porte  Il y a une colonne avec une cheminée devant.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4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 xml:space="preserve">A droite de l'appartement  quand j'entre par la porte  Il y a une cuisine composée des appareils dans l'ordre suivant : un four, un </w:t>
                  </w:r>
                  <w:proofErr w:type="spellStart"/>
                  <w:r>
                    <w:t>lave vaisselle</w:t>
                  </w:r>
                  <w:proofErr w:type="spellEnd"/>
                  <w:r>
                    <w:t>, 4 plaques à induction et un réfrigérateur.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5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 droite de la cheminée, il y a une plante verte dans un pot brun.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6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Sur les murs de l'appartement, Il y a 5 fenêtres carrées.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7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Dans l'appartement , les murs sont en crépis.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8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Au plafond, Il y a quatre projecteurs noirs répartis en carré.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Etage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Dans l'immeuble, ce studio est au 3ème étage.</w:t>
                  </w:r>
                </w:p>
              </w:tc>
            </w:tr>
          </w:tbl>
          <w:p w:rsidR="00B50A71" w:rsidRDefault="00B50A71" w:rsidP="00E32E2D"/>
        </w:tc>
      </w:tr>
    </w:tbl>
    <w:p w:rsidR="00B50A71" w:rsidRDefault="00B50A71" w:rsidP="00B50A71"/>
    <w:p w:rsidR="00B50A71" w:rsidRDefault="00B50A71" w:rsidP="00B50A71">
      <w:pPr>
        <w:pStyle w:val="Titre3"/>
      </w:pPr>
      <w:bookmarkStart w:id="27" w:name="_Toc157522115"/>
      <w:r>
        <w:t>Salle de bain</w:t>
      </w:r>
      <w:bookmarkEnd w:id="27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50A71" w:rsidTr="00E32E2D">
        <w:tc>
          <w:tcPr>
            <w:tcW w:w="0" w:type="auto"/>
          </w:tcPr>
          <w:p w:rsidR="00B50A71" w:rsidRDefault="00B50A71" w:rsidP="00E32E2D">
            <w:r>
              <w:t>En tant qu'habitant Je veux des toilettes Pour pouvoir faire mes besoins</w:t>
            </w:r>
          </w:p>
        </w:tc>
      </w:tr>
      <w:tr w:rsidR="00B50A71" w:rsidTr="00E32E2D">
        <w:tc>
          <w:tcPr>
            <w:tcW w:w="0" w:type="auto"/>
          </w:tcPr>
          <w:p w:rsidR="00B50A71" w:rsidRDefault="00B50A71" w:rsidP="00E32E2D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75"/>
              <w:gridCol w:w="7265"/>
            </w:tblGrid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Sur la droite de la porte, il y a des toilettes.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Chasse d'eau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Quand je tire la chasse, le contenu des toilettes est aspiré dans les tuyaux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Couleur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Dans la salle de bain à gauche de la porte, il y a des toilettes bleues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Papier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Sur la droite des toilettes (en regardant depuis ceux-ci), il y a du papier déroulant.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Quand je mesure les dimensions des toilettes, elles font 60x30x60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lastRenderedPageBreak/>
                    <w:t>Visibilité de l'extérieur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Quand je regarde dans la salle de bain par la fenêtre depuis l'extérieur, je ne peux pas voir l'intérieur.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Carrelage au sol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Sur le sol, il y a du carrelage blanc.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Au centre de la pièce au plafond, il y a une lumière blanche.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Mur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Dans la salle de bain, les murs sont blancs.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Etage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Dans l'immeuble, la salle de bain est dans l'appartement du 2eme étage</w:t>
                  </w:r>
                </w:p>
              </w:tc>
            </w:tr>
          </w:tbl>
          <w:p w:rsidR="00B50A71" w:rsidRDefault="00B50A71" w:rsidP="00E32E2D"/>
        </w:tc>
      </w:tr>
    </w:tbl>
    <w:p w:rsidR="00B50A71" w:rsidRDefault="00B50A71" w:rsidP="00B50A71"/>
    <w:p w:rsidR="00B50A71" w:rsidRDefault="00B50A71" w:rsidP="00B50A71">
      <w:pPr>
        <w:pStyle w:val="Titre3"/>
      </w:pPr>
      <w:bookmarkStart w:id="28" w:name="_Toc157522116"/>
      <w:r>
        <w:t>Jardin</w:t>
      </w:r>
      <w:bookmarkEnd w:id="28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50A71" w:rsidTr="00E32E2D">
        <w:tc>
          <w:tcPr>
            <w:tcW w:w="0" w:type="auto"/>
          </w:tcPr>
          <w:p w:rsidR="00B50A71" w:rsidRDefault="00B50A71" w:rsidP="00E32E2D">
            <w:r>
              <w:t>En tant que propriétaire Je veux un jardin Pour manger dehors, m'amuser, avoir de l'espace pour s'aérer</w:t>
            </w:r>
          </w:p>
        </w:tc>
      </w:tr>
      <w:tr w:rsidR="00B50A71" w:rsidTr="00E32E2D">
        <w:tc>
          <w:tcPr>
            <w:tcW w:w="0" w:type="auto"/>
          </w:tcPr>
          <w:p w:rsidR="00B50A71" w:rsidRDefault="00B50A71" w:rsidP="00E32E2D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507"/>
              <w:gridCol w:w="6533"/>
            </w:tblGrid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Piscine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Au nord du jardin, il y a une piscine.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Dimensions piscine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Quand je mesure les dimensions de la piscine, je trouve 1300x2500x300cm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Barbecue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Au sud du jardin, il y a un barbecue rouge.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Trampoline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 l'est du jardin, il y a un trampoline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Dimensions trampoline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Quand je mesure les dimensions du trampoline, je trouve 300x300x600cm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Voiture de golf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 l'ouest du jardin, il y a une voiture de golf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Dimensions jardin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Quand je mesure le jardin, il fait 5000x3000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Personne sur voiture de golf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Sur la voiture de golf, il y a quelqu'un d'assis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Lumières de sol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Sur les côtés du jardin, il y a des petites lumières de sol.</w:t>
                  </w:r>
                </w:p>
              </w:tc>
            </w:tr>
          </w:tbl>
          <w:p w:rsidR="00B50A71" w:rsidRDefault="00B50A71" w:rsidP="00E32E2D"/>
        </w:tc>
      </w:tr>
    </w:tbl>
    <w:p w:rsidR="00B50A71" w:rsidRDefault="00B50A71" w:rsidP="00B50A71"/>
    <w:p w:rsidR="00B50A71" w:rsidRDefault="00B50A71" w:rsidP="00B50A71">
      <w:pPr>
        <w:pStyle w:val="Titre3"/>
      </w:pPr>
      <w:bookmarkStart w:id="29" w:name="_Toc157522117"/>
      <w:r>
        <w:t>Studio femme de ménage</w:t>
      </w:r>
      <w:bookmarkEnd w:id="29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50A71" w:rsidTr="00E32E2D">
        <w:tc>
          <w:tcPr>
            <w:tcW w:w="0" w:type="auto"/>
          </w:tcPr>
          <w:p w:rsidR="00B50A71" w:rsidRDefault="00B50A71" w:rsidP="00E32E2D">
            <w:r>
              <w:t>En tant que femme de ménage de l'appartement je veux un studio pour pouvoir vivre dans l'immeuble</w:t>
            </w:r>
          </w:p>
        </w:tc>
      </w:tr>
      <w:tr w:rsidR="00B50A71" w:rsidTr="00E32E2D">
        <w:tc>
          <w:tcPr>
            <w:tcW w:w="0" w:type="auto"/>
          </w:tcPr>
          <w:p w:rsidR="00B50A71" w:rsidRDefault="00B50A71" w:rsidP="00E32E2D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8283"/>
            </w:tblGrid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1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Quand je mesure la pièce elle fait exactement 900x800cm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2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Quand je regarde les murs de la pièce, ils sont tous peints en bleu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3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Quand je rentre dans la pièce, au milieu, il y a une table en bois de 200x200x100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4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Tout autour de la table, je vois 4 chaises en bois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5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Au milieu de la table, je vois deux cactus de 5x5x15cm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6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Dans le coin inferieur droit de la pièce il y a un lit de 220x150x70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7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Au fond à gauche, quand je rentre dans la pièce, je vois une salle de bain pièce de 200x300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8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Dans le coin inferieur droit, quand je rentre dans la salle de bain, je vois des toilettes de 70x40x40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9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Si je longe le mur à droite de la porte dans le coin il y a un four de 1m/1m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10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 droite du four il y a un lavabo avec une poubelle en dessous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test 11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 xml:space="preserve">A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un </w:t>
                  </w:r>
                  <w:proofErr w:type="spellStart"/>
                  <w:r>
                    <w:t>lave vaisselle</w:t>
                  </w:r>
                  <w:proofErr w:type="spellEnd"/>
                  <w:r>
                    <w:t xml:space="preserve"> de 70x70x85cm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Sur chaque mur, au milieu il y a 1 fenêtre 200x100cm</w:t>
                  </w:r>
                </w:p>
              </w:tc>
            </w:tr>
          </w:tbl>
          <w:p w:rsidR="00B50A71" w:rsidRDefault="00B50A71" w:rsidP="00E32E2D"/>
        </w:tc>
      </w:tr>
    </w:tbl>
    <w:p w:rsidR="00B50A71" w:rsidRDefault="00B50A71" w:rsidP="00B50A71"/>
    <w:p w:rsidR="00B50A71" w:rsidRDefault="00B50A71" w:rsidP="00B50A71">
      <w:pPr>
        <w:pStyle w:val="Titre3"/>
      </w:pPr>
      <w:bookmarkStart w:id="30" w:name="_Toc157522118"/>
      <w:r>
        <w:t>Garage</w:t>
      </w:r>
      <w:bookmarkEnd w:id="30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50A71" w:rsidTr="00E32E2D">
        <w:tc>
          <w:tcPr>
            <w:tcW w:w="0" w:type="auto"/>
          </w:tcPr>
          <w:p w:rsidR="00B50A71" w:rsidRDefault="00B50A71" w:rsidP="00E32E2D">
            <w:r>
              <w:t>En tant que propriétaire de l'immeuble  Je veux un garage Pour que mes locataires puissent garer leur voitures</w:t>
            </w:r>
          </w:p>
        </w:tc>
      </w:tr>
      <w:tr w:rsidR="00B50A71" w:rsidTr="00E32E2D">
        <w:tc>
          <w:tcPr>
            <w:tcW w:w="0" w:type="auto"/>
          </w:tcPr>
          <w:p w:rsidR="00B50A71" w:rsidRDefault="00B50A71" w:rsidP="00E32E2D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7624"/>
            </w:tblGrid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place de parque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 droite Quand j'entre dans le garage  je vois 10 places de parking contre chaque mur délimitées par des lignes blanches.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colonnes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 droite  Quand j'entre dans le garage Il y a une colonne toute les 2 places de parking.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lastRenderedPageBreak/>
                    <w:t>porte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 l'extérieur  Quand je regarde le garage Il y a une porte normal pour les gens à pieds et une porte coulissante pour les véhicules.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place de parque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 xml:space="preserve">A gauche  Quand j'entre dans le garage  Il y a 8 places pour </w:t>
                  </w:r>
                  <w:proofErr w:type="spellStart"/>
                  <w:r>
                    <w:t>pour</w:t>
                  </w:r>
                  <w:proofErr w:type="spellEnd"/>
                  <w:r>
                    <w:t xml:space="preserve"> les scooter, </w:t>
                  </w:r>
                  <w:proofErr w:type="spellStart"/>
                  <w:r>
                    <w:t>vélo.etc</w:t>
                  </w:r>
                  <w:proofErr w:type="spellEnd"/>
                  <w:r>
                    <w:t>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Indications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 xml:space="preserve">Devant chaque place de </w:t>
                  </w:r>
                  <w:proofErr w:type="spellStart"/>
                  <w:r>
                    <w:t>parque</w:t>
                  </w:r>
                  <w:proofErr w:type="spellEnd"/>
                  <w:r>
                    <w:t xml:space="preserve">  Il y a écrit si la place est pour les visiteurs ou pour les locataires.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lampe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 xml:space="preserve">Au plafond  Il a une lampe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place de </w:t>
                  </w:r>
                  <w:proofErr w:type="spellStart"/>
                  <w:r>
                    <w:t>parque</w:t>
                  </w:r>
                  <w:proofErr w:type="spellEnd"/>
                  <w:r>
                    <w:t>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 chaque mur extérieur Il y a deux fenêtres rectangulaires de 40x60.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étage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 xml:space="preserve">Dans l'immeuble  Le garage est au </w:t>
                  </w:r>
                  <w:proofErr w:type="spellStart"/>
                  <w:r>
                    <w:t>rez</w:t>
                  </w:r>
                  <w:proofErr w:type="spellEnd"/>
                  <w:r>
                    <w:t xml:space="preserve"> de chaussée.</w:t>
                  </w:r>
                </w:p>
              </w:tc>
            </w:tr>
          </w:tbl>
          <w:p w:rsidR="00B50A71" w:rsidRDefault="00B50A71" w:rsidP="00E32E2D"/>
        </w:tc>
      </w:tr>
    </w:tbl>
    <w:p w:rsidR="00B50A71" w:rsidRDefault="00B50A71" w:rsidP="00B50A71"/>
    <w:p w:rsidR="00B50A71" w:rsidRDefault="00B50A71" w:rsidP="00B50A71">
      <w:pPr>
        <w:pStyle w:val="Titre3"/>
      </w:pPr>
      <w:bookmarkStart w:id="31" w:name="_Toc157522119"/>
      <w:r>
        <w:t>Salon</w:t>
      </w:r>
      <w:bookmarkEnd w:id="31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50A71" w:rsidTr="00E32E2D">
        <w:tc>
          <w:tcPr>
            <w:tcW w:w="0" w:type="auto"/>
          </w:tcPr>
          <w:p w:rsidR="00B50A71" w:rsidRDefault="00B50A71" w:rsidP="00E32E2D">
            <w:r>
              <w:t>En tant qu'habitant de l'immeuble Je veux un salon Pour regarder la télé et me détendre</w:t>
            </w:r>
          </w:p>
        </w:tc>
      </w:tr>
      <w:tr w:rsidR="00B50A71" w:rsidTr="00E32E2D">
        <w:tc>
          <w:tcPr>
            <w:tcW w:w="0" w:type="auto"/>
          </w:tcPr>
          <w:p w:rsidR="00B50A71" w:rsidRDefault="00B50A71" w:rsidP="00E32E2D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81"/>
              <w:gridCol w:w="6759"/>
            </w:tblGrid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Télévision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 l'opposé de la pièce par rapport au canapé, il y a un TV 4K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Dimensions télévision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Quand je mesure la télévision, elle fait 1m de hauteur et 2.75m de longueur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Canapé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Quand j'entre dans la pièce, il y a un canapé gris foncé à ma droite.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 droite du canapé (par rapport à où il "regarde"), il y a une bibliothèque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Dimensions bibliothèque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Quand je mesure la bibliothèque, elle fait 3m de hauteur et 1m de largeur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Table basse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Devant le canapé, il y a une table basse à trois pieds grise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Tapis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Au milieu de la pièce sur le sol, il y a un tapis rectangle.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Parquet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Dans le salon, le sol est en parquet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Mur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Dans le salon, les murs sont en papier peint beige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Lustre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Sur le plafond, au milieu il y a un lustre.</w:t>
                  </w:r>
                </w:p>
              </w:tc>
            </w:tr>
          </w:tbl>
          <w:p w:rsidR="00B50A71" w:rsidRDefault="00B50A71" w:rsidP="00E32E2D"/>
        </w:tc>
      </w:tr>
    </w:tbl>
    <w:p w:rsidR="00B50A71" w:rsidRDefault="00B50A71" w:rsidP="00B50A71"/>
    <w:p w:rsidR="00B50A71" w:rsidRDefault="00B50A71" w:rsidP="00B50A71">
      <w:pPr>
        <w:pStyle w:val="Titre3"/>
      </w:pPr>
      <w:bookmarkStart w:id="32" w:name="_Toc157522120"/>
      <w:r>
        <w:t>Salle de jeu</w:t>
      </w:r>
      <w:bookmarkEnd w:id="32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50A71" w:rsidTr="00E32E2D">
        <w:tc>
          <w:tcPr>
            <w:tcW w:w="0" w:type="auto"/>
          </w:tcPr>
          <w:p w:rsidR="00B50A71" w:rsidRDefault="00B50A71" w:rsidP="00E32E2D">
            <w:r>
              <w:t>En tant qu'habitant de l'immeuble je veux une salle de jeu pour m'amuser avec mes amis</w:t>
            </w:r>
          </w:p>
        </w:tc>
      </w:tr>
      <w:tr w:rsidR="00B50A71" w:rsidTr="00E32E2D">
        <w:tc>
          <w:tcPr>
            <w:tcW w:w="0" w:type="auto"/>
          </w:tcPr>
          <w:p w:rsidR="00B50A71" w:rsidRDefault="00B50A71" w:rsidP="00E32E2D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87"/>
              <w:gridCol w:w="7553"/>
            </w:tblGrid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La salle de jeu se trouve au 1ère étage du bâtiment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Taille d la pièce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La salle fait 600x800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Bureau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Quand je rentre dans la pièce contre le mur de gauche il y a 3 bureaux de 170x80x100cm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Sur tous les bureaux il y a un PC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proofErr w:type="spellStart"/>
                  <w:r>
                    <w:t>Peripherique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Sur chaque bureau, il y a 1 souris et 1 clavier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Mur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Tous les murs sont en marbre noir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Table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Au milieu de la pièce il y a une table en bois de 300x100x100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Chaise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Tout autour de la table il y a 6 chaises en bois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Tv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Au milieu en haut du mur de droite par rapport à la porte, il y a une télévision de 150x70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Armoire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Au milieu du mur de droite il y a une petite armoire de 1m carré pour pouvoir stocker de la nourriture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 xml:space="preserve">Sur le mur en face de la porte d'entrée il y a deux fenêtre de 1m sur 50 cm chacune, elles sont les 2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 m du mur</w:t>
                  </w:r>
                </w:p>
              </w:tc>
            </w:tr>
          </w:tbl>
          <w:p w:rsidR="00B50A71" w:rsidRDefault="00B50A71" w:rsidP="00E32E2D"/>
        </w:tc>
      </w:tr>
    </w:tbl>
    <w:p w:rsidR="00B50A71" w:rsidRDefault="00B50A71" w:rsidP="00B50A71"/>
    <w:p w:rsidR="00B50A71" w:rsidRDefault="00B50A71" w:rsidP="00B50A71">
      <w:pPr>
        <w:pStyle w:val="Titre3"/>
      </w:pPr>
      <w:bookmarkStart w:id="33" w:name="_Toc157522121"/>
      <w:r>
        <w:t>Bureaux (entreprise)</w:t>
      </w:r>
      <w:bookmarkEnd w:id="33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B50A71" w:rsidTr="00E32E2D">
        <w:tc>
          <w:tcPr>
            <w:tcW w:w="0" w:type="auto"/>
          </w:tcPr>
          <w:p w:rsidR="00B50A71" w:rsidRDefault="00B50A71" w:rsidP="00E32E2D">
            <w:r>
              <w:t xml:space="preserve">En tant que chef d'entreprise Je veux un grand </w:t>
            </w:r>
            <w:proofErr w:type="spellStart"/>
            <w:r>
              <w:t>openspace</w:t>
            </w:r>
            <w:proofErr w:type="spellEnd"/>
            <w:r>
              <w:t xml:space="preserve"> Pour que mes employer puisse travaillé.</w:t>
            </w:r>
          </w:p>
        </w:tc>
      </w:tr>
      <w:tr w:rsidR="00B50A71" w:rsidTr="00E32E2D">
        <w:tc>
          <w:tcPr>
            <w:tcW w:w="0" w:type="auto"/>
          </w:tcPr>
          <w:p w:rsidR="00B50A71" w:rsidRDefault="00B50A71" w:rsidP="00E32E2D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47"/>
              <w:gridCol w:w="7393"/>
            </w:tblGrid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lastRenderedPageBreak/>
                    <w:t>Bureau et pc fixe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Au fond de la pièce près du mur Quand j'entre par la porte Il y a mon bureau en bois avec un pc fixe et un écran.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bureaux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 droite  Quand j'entre dans la pièce Il y a 4 bureaux placés en ligne.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Ordinateurs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Sur les bureaux Il a un ordinateur portable et une plante verte.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Bureaux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 gauche  Quand j'entre dans la pièce Il y 4 bureau qui forme un carré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Aquarium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Au milieu des 4 bureaux en carré Il y a un aquarium de 100x60x200cm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chaise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Devant chaque bureau  Il y a une chaise en bois.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lampe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Au plafond  Il y a quatre lampes blanches.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A chaque mur, à son centre, Il y a une fenêtre ronde de 60x60 à un mètre de hauteur.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Dimensions bureaux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Les bureaux ont une dimension de 140x80x80cm</w:t>
                  </w:r>
                </w:p>
              </w:tc>
            </w:tr>
            <w:tr w:rsidR="00B50A71" w:rsidTr="00E32E2D">
              <w:tc>
                <w:tcPr>
                  <w:tcW w:w="0" w:type="auto"/>
                </w:tcPr>
                <w:p w:rsidR="00B50A71" w:rsidRDefault="00B50A71" w:rsidP="00E32E2D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:rsidR="00B50A71" w:rsidRDefault="00B50A71" w:rsidP="00E32E2D">
                  <w:r>
                    <w:t>La pièce mesure 900x1100m</w:t>
                  </w:r>
                </w:p>
              </w:tc>
            </w:tr>
          </w:tbl>
          <w:p w:rsidR="00B50A71" w:rsidRDefault="00B50A71" w:rsidP="00E32E2D"/>
        </w:tc>
      </w:tr>
    </w:tbl>
    <w:p w:rsidR="00B50A71" w:rsidRDefault="00B50A71" w:rsidP="00B50A71"/>
    <w:p w:rsidR="00A400FD" w:rsidRDefault="00A400FD" w:rsidP="00A400FD">
      <w:pPr>
        <w:pStyle w:val="Retraitcorpsdetexte"/>
      </w:pPr>
    </w:p>
    <w:p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</w:t>
      </w:r>
      <w:proofErr w:type="spellStart"/>
      <w:r>
        <w:t>acceptance</w:t>
      </w:r>
      <w:proofErr w:type="spellEnd"/>
      <w:r>
        <w:t xml:space="preserve">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:rsidR="00446E95" w:rsidRPr="00A400FD" w:rsidRDefault="00446E95" w:rsidP="00446E95">
      <w:pPr>
        <w:pStyle w:val="Titre1"/>
      </w:pPr>
      <w:bookmarkStart w:id="34" w:name="_Toc157522122"/>
      <w:r>
        <w:t>Conception</w:t>
      </w:r>
      <w:bookmarkEnd w:id="34"/>
    </w:p>
    <w:p w:rsidR="00446E95" w:rsidRDefault="00446E95" w:rsidP="008E53F9">
      <w:pPr>
        <w:pStyle w:val="Titre2"/>
      </w:pPr>
      <w:bookmarkStart w:id="35" w:name="_Toc157522123"/>
      <w:r>
        <w:t>Architecture</w:t>
      </w:r>
      <w:bookmarkEnd w:id="35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36" w:name="_Toc157522124"/>
      <w:r>
        <w:t>Modèles de donnée</w:t>
      </w:r>
      <w:bookmarkEnd w:id="36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37" w:name="_Toc157522125"/>
      <w:bookmarkEnd w:id="23"/>
      <w:bookmarkEnd w:id="24"/>
      <w:r>
        <w:t>Implémentations spécifiques</w:t>
      </w:r>
      <w:bookmarkEnd w:id="37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38" w:name="_Toc532179964"/>
      <w:bookmarkStart w:id="39" w:name="_Toc165969648"/>
      <w:bookmarkStart w:id="40" w:name="_Toc157522126"/>
      <w:r w:rsidRPr="007F30AE">
        <w:t>Réalisation</w:t>
      </w:r>
      <w:bookmarkEnd w:id="38"/>
      <w:bookmarkEnd w:id="39"/>
      <w:bookmarkEnd w:id="40"/>
    </w:p>
    <w:p w:rsidR="007F30AE" w:rsidRPr="007F30AE" w:rsidRDefault="00116F07" w:rsidP="008E53F9">
      <w:pPr>
        <w:pStyle w:val="Titre2"/>
      </w:pPr>
      <w:bookmarkStart w:id="41" w:name="_Toc157522127"/>
      <w:r>
        <w:t>Installation de l’e</w:t>
      </w:r>
      <w:r w:rsidR="005C1848">
        <w:t>nvironnement de travail</w:t>
      </w:r>
      <w:bookmarkEnd w:id="41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</w:t>
      </w:r>
      <w:proofErr w:type="spellStart"/>
      <w:r>
        <w:t>repository</w:t>
      </w:r>
      <w:proofErr w:type="spellEnd"/>
      <w:r>
        <w:t>)</w:t>
      </w:r>
    </w:p>
    <w:p w:rsidR="00116F07" w:rsidRDefault="00116F07" w:rsidP="00116F07">
      <w:pPr>
        <w:pStyle w:val="Titre2"/>
      </w:pPr>
      <w:bookmarkStart w:id="42" w:name="_Toc157522128"/>
      <w:r>
        <w:t>Installation</w:t>
      </w:r>
      <w:bookmarkEnd w:id="42"/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bookmarkStart w:id="43" w:name="_Toc157522129"/>
      <w:r>
        <w:t>Planification détaillée</w:t>
      </w:r>
      <w:bookmarkEnd w:id="43"/>
    </w:p>
    <w:p w:rsidR="005C1848" w:rsidRDefault="005C1848" w:rsidP="005C1848">
      <w:pPr>
        <w:pStyle w:val="Informations"/>
      </w:pPr>
      <w:bookmarkStart w:id="4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45" w:name="_Toc157522130"/>
      <w:bookmarkEnd w:id="44"/>
      <w:r>
        <w:lastRenderedPageBreak/>
        <w:t>Journal de Bord</w:t>
      </w:r>
      <w:bookmarkEnd w:id="4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46" w:name="_Toc532179966"/>
      <w:bookmarkStart w:id="47" w:name="_Toc165969650"/>
      <w:bookmarkStart w:id="48" w:name="_Toc157522131"/>
      <w:r w:rsidRPr="007F30AE">
        <w:t>Tests</w:t>
      </w:r>
      <w:bookmarkEnd w:id="46"/>
      <w:bookmarkEnd w:id="47"/>
      <w:bookmarkEnd w:id="48"/>
    </w:p>
    <w:p w:rsidR="005C1848" w:rsidRDefault="005C1848" w:rsidP="008E53F9">
      <w:pPr>
        <w:pStyle w:val="Titre2"/>
      </w:pPr>
      <w:bookmarkStart w:id="49" w:name="_Toc532179968"/>
      <w:bookmarkStart w:id="50" w:name="_Toc165969652"/>
      <w:bookmarkStart w:id="51" w:name="_Ref308525868"/>
      <w:bookmarkStart w:id="52" w:name="_Toc157522132"/>
      <w:r>
        <w:t>Stratégie de test</w:t>
      </w:r>
      <w:bookmarkEnd w:id="52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53" w:name="_Toc157522133"/>
      <w:r w:rsidRPr="007F30AE">
        <w:t>Dossier des tests</w:t>
      </w:r>
      <w:bookmarkEnd w:id="49"/>
      <w:bookmarkEnd w:id="50"/>
      <w:bookmarkEnd w:id="51"/>
      <w:bookmarkEnd w:id="5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54" w:name="_Toc157522134"/>
      <w:r>
        <w:t>Problèmes restants</w:t>
      </w:r>
      <w:bookmarkEnd w:id="5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55" w:name="_Toc165969653"/>
      <w:bookmarkStart w:id="56" w:name="_Toc157522135"/>
      <w:r w:rsidRPr="007F30AE">
        <w:t>Conclusion</w:t>
      </w:r>
      <w:bookmarkEnd w:id="55"/>
      <w:bookmarkEnd w:id="56"/>
    </w:p>
    <w:p w:rsidR="007F30AE" w:rsidRPr="00152A26" w:rsidRDefault="007F30AE" w:rsidP="008E53F9">
      <w:pPr>
        <w:pStyle w:val="Titre2"/>
      </w:pPr>
      <w:bookmarkStart w:id="57" w:name="_Toc165969654"/>
      <w:bookmarkStart w:id="58" w:name="_Toc157522136"/>
      <w:r w:rsidRPr="00152A26">
        <w:t xml:space="preserve">Bilan des </w:t>
      </w:r>
      <w:bookmarkEnd w:id="57"/>
      <w:r w:rsidR="008E53F9">
        <w:t>fonctionnalités demandées</w:t>
      </w:r>
      <w:bookmarkEnd w:id="5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9" w:name="_Toc165969655"/>
      <w:bookmarkStart w:id="60" w:name="_Toc157522137"/>
      <w:r w:rsidRPr="007F30AE">
        <w:t>Bilan de la planification</w:t>
      </w:r>
      <w:bookmarkEnd w:id="59"/>
      <w:bookmarkEnd w:id="6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61" w:name="_Toc165969656"/>
      <w:bookmarkStart w:id="62" w:name="_Toc157522138"/>
      <w:r w:rsidRPr="007F30AE">
        <w:t>Bilan personnel</w:t>
      </w:r>
      <w:bookmarkEnd w:id="61"/>
      <w:bookmarkEnd w:id="6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63" w:name="_Toc532179971"/>
      <w:bookmarkStart w:id="64" w:name="_Toc165969657"/>
      <w:bookmarkStart w:id="65" w:name="_Toc157522139"/>
      <w:r w:rsidRPr="007F30AE">
        <w:t>Divers</w:t>
      </w:r>
      <w:bookmarkEnd w:id="63"/>
      <w:bookmarkEnd w:id="64"/>
      <w:bookmarkEnd w:id="65"/>
    </w:p>
    <w:p w:rsidR="007F30AE" w:rsidRPr="007F30AE" w:rsidRDefault="007F30AE" w:rsidP="008E53F9">
      <w:pPr>
        <w:pStyle w:val="Titre2"/>
      </w:pPr>
      <w:bookmarkStart w:id="66" w:name="_Toc532179972"/>
      <w:bookmarkStart w:id="67" w:name="_Toc165969658"/>
      <w:bookmarkStart w:id="68" w:name="_Toc157522140"/>
      <w:r w:rsidRPr="007F30AE">
        <w:t>Journal de travail</w:t>
      </w:r>
      <w:bookmarkEnd w:id="66"/>
      <w:bookmarkEnd w:id="67"/>
      <w:bookmarkEnd w:id="6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69" w:name="_Toc157522141"/>
      <w:r>
        <w:t>Bibliographie</w:t>
      </w:r>
      <w:bookmarkEnd w:id="6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70" w:name="_Toc157522142"/>
      <w:r>
        <w:t>Webographie</w:t>
      </w:r>
      <w:bookmarkEnd w:id="7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71" w:name="_Toc157522143"/>
      <w:r>
        <w:t>Annexes</w:t>
      </w:r>
      <w:bookmarkEnd w:id="7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lastRenderedPageBreak/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E29" w:rsidRDefault="00C97E29">
      <w:r>
        <w:separator/>
      </w:r>
    </w:p>
  </w:endnote>
  <w:endnote w:type="continuationSeparator" w:id="0">
    <w:p w:rsidR="00C97E29" w:rsidRDefault="00C97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C97E29">
            <w:fldChar w:fldCharType="begin"/>
          </w:r>
          <w:r w:rsidR="00C97E29">
            <w:instrText xml:space="preserve"> AUTHOR   \* MERGEFORMAT </w:instrText>
          </w:r>
          <w:r w:rsidR="00C97E29">
            <w:fldChar w:fldCharType="separate"/>
          </w:r>
          <w:r w:rsidR="006E6639" w:rsidRPr="006E6639">
            <w:rPr>
              <w:rFonts w:cs="Arial"/>
              <w:noProof/>
              <w:szCs w:val="16"/>
            </w:rPr>
            <w:t>Nicola Golaz</w:t>
          </w:r>
          <w:r w:rsidR="00C97E29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E6639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6E6639">
            <w:fldChar w:fldCharType="separate"/>
          </w:r>
          <w:r w:rsidR="006E6639">
            <w:rPr>
              <w:noProof/>
            </w:rPr>
            <w:t>Nicola Golaz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6E6639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6E6639">
            <w:rPr>
              <w:rStyle w:val="Numrodepage"/>
              <w:rFonts w:cs="Arial"/>
              <w:noProof/>
              <w:szCs w:val="16"/>
            </w:rPr>
            <w:t>11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E6639">
            <w:rPr>
              <w:rFonts w:cs="Arial"/>
              <w:noProof/>
              <w:szCs w:val="16"/>
            </w:rPr>
            <w:t>30.01.2024 15:51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C97E29">
            <w:fldChar w:fldCharType="begin"/>
          </w:r>
          <w:r w:rsidR="00C97E29">
            <w:instrText xml:space="preserve"> REVNUM   \* MERGEFORMAT </w:instrText>
          </w:r>
          <w:r w:rsidR="00C97E29">
            <w:fldChar w:fldCharType="separate"/>
          </w:r>
          <w:r w:rsidR="006E6639" w:rsidRPr="006E6639">
            <w:rPr>
              <w:rFonts w:cs="Arial"/>
              <w:noProof/>
              <w:szCs w:val="16"/>
            </w:rPr>
            <w:t>5</w:t>
          </w:r>
          <w:r w:rsidR="00C97E29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E6639">
            <w:rPr>
              <w:rFonts w:cs="Arial"/>
              <w:noProof/>
              <w:szCs w:val="16"/>
            </w:rPr>
            <w:t>30.01.2024 15:51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C97E29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6E6639" w:rsidRPr="006E6639">
            <w:rPr>
              <w:rFonts w:cs="Arial"/>
              <w:noProof/>
              <w:szCs w:val="16"/>
            </w:rPr>
            <w:t>Rapport</w:t>
          </w:r>
          <w:r w:rsidR="006E6639">
            <w:rPr>
              <w:noProof/>
            </w:rPr>
            <w:t xml:space="preserve"> de projet_NicolaGolaz.docx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E29" w:rsidRDefault="00C97E29">
      <w:r>
        <w:separator/>
      </w:r>
    </w:p>
  </w:footnote>
  <w:footnote w:type="continuationSeparator" w:id="0">
    <w:p w:rsidR="00C97E29" w:rsidRDefault="00C97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62B57DF3"/>
    <w:multiLevelType w:val="hybridMultilevel"/>
    <w:tmpl w:val="384416E8"/>
    <w:lvl w:ilvl="0" w:tplc="78641FCC">
      <w:start w:val="24"/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70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573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6258B"/>
    <w:rsid w:val="006902A9"/>
    <w:rsid w:val="006966D0"/>
    <w:rsid w:val="006E132F"/>
    <w:rsid w:val="006E2CE8"/>
    <w:rsid w:val="006E4DA8"/>
    <w:rsid w:val="006E6639"/>
    <w:rsid w:val="007010E6"/>
    <w:rsid w:val="007118D3"/>
    <w:rsid w:val="007211A1"/>
    <w:rsid w:val="00736574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A6F74"/>
    <w:rsid w:val="00AB1CA6"/>
    <w:rsid w:val="00AD3EE8"/>
    <w:rsid w:val="00AE282D"/>
    <w:rsid w:val="00AF58E1"/>
    <w:rsid w:val="00B13CB9"/>
    <w:rsid w:val="00B147A7"/>
    <w:rsid w:val="00B20D38"/>
    <w:rsid w:val="00B241D2"/>
    <w:rsid w:val="00B26F5F"/>
    <w:rsid w:val="00B33505"/>
    <w:rsid w:val="00B40A8E"/>
    <w:rsid w:val="00B44A78"/>
    <w:rsid w:val="00B4738A"/>
    <w:rsid w:val="00B50A71"/>
    <w:rsid w:val="00B612B2"/>
    <w:rsid w:val="00B64C66"/>
    <w:rsid w:val="00B77F70"/>
    <w:rsid w:val="00B95EC5"/>
    <w:rsid w:val="00B96AA1"/>
    <w:rsid w:val="00BA56D2"/>
    <w:rsid w:val="00BA7DF1"/>
    <w:rsid w:val="00BD773C"/>
    <w:rsid w:val="00BE185C"/>
    <w:rsid w:val="00BF7A15"/>
    <w:rsid w:val="00C16320"/>
    <w:rsid w:val="00C20939"/>
    <w:rsid w:val="00C329D7"/>
    <w:rsid w:val="00C33C51"/>
    <w:rsid w:val="00C90570"/>
    <w:rsid w:val="00C97E29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0CCBB941-8F96-4426-BCE4-346C98B9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golaz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36839A-F730-479B-B2F7-5E74AAB8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160</TotalTime>
  <Pages>1</Pages>
  <Words>3131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20317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Nicola Golaz</dc:creator>
  <cp:lastModifiedBy>Nicola Golaz</cp:lastModifiedBy>
  <cp:revision>7</cp:revision>
  <cp:lastPrinted>2024-01-30T14:51:00Z</cp:lastPrinted>
  <dcterms:created xsi:type="dcterms:W3CDTF">2024-01-29T10:28:00Z</dcterms:created>
  <dcterms:modified xsi:type="dcterms:W3CDTF">2024-01-30T14:52:00Z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