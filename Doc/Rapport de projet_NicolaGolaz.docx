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B5166" w14:textId="77777777" w:rsidR="007F30AE" w:rsidRPr="000E7483" w:rsidRDefault="00315573" w:rsidP="000E7483">
      <w:pPr>
        <w:pStyle w:val="Titre"/>
      </w:pPr>
      <w:proofErr w:type="spellStart"/>
      <w:r>
        <w:t>OnlyUp</w:t>
      </w:r>
      <w:proofErr w:type="spellEnd"/>
      <w:r>
        <w:t xml:space="preserve"> </w:t>
      </w:r>
      <w:proofErr w:type="spellStart"/>
      <w:r>
        <w:t>SàRL</w:t>
      </w:r>
      <w:proofErr w:type="spellEnd"/>
    </w:p>
    <w:p w14:paraId="46AEA433" w14:textId="77777777" w:rsidR="000E7483" w:rsidRDefault="00C16320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16E80B6A" wp14:editId="5F0AB1AE">
            <wp:extent cx="5353050" cy="356889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chitecture_skyscraper_glass_facades_modern_facade_sky_building_d_sseldorf-1368751[1]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117" cy="35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E12D1" w14:textId="77777777" w:rsidR="001D4577" w:rsidRPr="000E7483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14:paraId="4684B10B" w14:textId="77777777" w:rsidR="007F30AE" w:rsidRPr="00B50A71" w:rsidRDefault="00C16320" w:rsidP="000E7483">
      <w:pPr>
        <w:spacing w:before="2000"/>
        <w:jc w:val="center"/>
        <w:rPr>
          <w:lang w:val="de-CH"/>
        </w:rPr>
      </w:pPr>
      <w:r w:rsidRPr="00B50A71">
        <w:rPr>
          <w:lang w:val="de-CH"/>
        </w:rPr>
        <w:t>Nicola Golaz – MIN1B</w:t>
      </w:r>
    </w:p>
    <w:p w14:paraId="6B88DA05" w14:textId="77777777" w:rsidR="007F30AE" w:rsidRPr="00B50A71" w:rsidRDefault="00C16320" w:rsidP="000E7483">
      <w:pPr>
        <w:jc w:val="center"/>
        <w:rPr>
          <w:lang w:val="de-CH"/>
        </w:rPr>
      </w:pPr>
      <w:r w:rsidRPr="00B50A71">
        <w:rPr>
          <w:lang w:val="de-CH"/>
        </w:rPr>
        <w:t>ETML</w:t>
      </w:r>
    </w:p>
    <w:p w14:paraId="7C20E8A6" w14:textId="77777777" w:rsidR="007F30AE" w:rsidRPr="00B50A71" w:rsidRDefault="00C16320" w:rsidP="000E7483">
      <w:pPr>
        <w:jc w:val="center"/>
        <w:rPr>
          <w:lang w:val="de-CH"/>
        </w:rPr>
      </w:pPr>
      <w:r w:rsidRPr="00B50A71">
        <w:rPr>
          <w:lang w:val="de-CH"/>
        </w:rPr>
        <w:t>24 p</w:t>
      </w:r>
    </w:p>
    <w:p w14:paraId="158A2BCF" w14:textId="77777777" w:rsidR="007F30AE" w:rsidRPr="00B50A71" w:rsidRDefault="00C16320" w:rsidP="000E7483">
      <w:pPr>
        <w:jc w:val="center"/>
        <w:rPr>
          <w:lang w:val="de-CH"/>
        </w:rPr>
      </w:pPr>
      <w:r w:rsidRPr="00B50A71">
        <w:rPr>
          <w:lang w:val="de-CH"/>
        </w:rPr>
        <w:t>Eliott Scherer</w:t>
      </w:r>
    </w:p>
    <w:p w14:paraId="70BF4F48" w14:textId="77777777" w:rsidR="007F30AE" w:rsidRPr="000E7483" w:rsidRDefault="00C16320" w:rsidP="000E7483">
      <w:pPr>
        <w:jc w:val="center"/>
      </w:pPr>
      <w:r>
        <w:t>(Xavier Carrel</w:t>
      </w:r>
      <w:r w:rsidR="007F30AE" w:rsidRPr="000E7483">
        <w:t>)</w:t>
      </w:r>
    </w:p>
    <w:p w14:paraId="76516800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6EF825A6" w14:textId="77B0CE08" w:rsidR="00CA76E3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60545334" w:history="1">
        <w:r w:rsidR="00CA76E3" w:rsidRPr="00774545">
          <w:rPr>
            <w:rStyle w:val="Lienhypertexte"/>
            <w:noProof/>
          </w:rPr>
          <w:t>1</w:t>
        </w:r>
        <w:r w:rsidR="00CA76E3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CA76E3" w:rsidRPr="00774545">
          <w:rPr>
            <w:rStyle w:val="Lienhypertexte"/>
            <w:noProof/>
          </w:rPr>
          <w:t>Spécifications</w:t>
        </w:r>
        <w:r w:rsidR="00CA76E3">
          <w:rPr>
            <w:noProof/>
            <w:webHidden/>
          </w:rPr>
          <w:tab/>
        </w:r>
        <w:r w:rsidR="00CA76E3">
          <w:rPr>
            <w:noProof/>
            <w:webHidden/>
          </w:rPr>
          <w:fldChar w:fldCharType="begin"/>
        </w:r>
        <w:r w:rsidR="00CA76E3">
          <w:rPr>
            <w:noProof/>
            <w:webHidden/>
          </w:rPr>
          <w:instrText xml:space="preserve"> PAGEREF _Toc160545334 \h </w:instrText>
        </w:r>
        <w:r w:rsidR="00CA76E3">
          <w:rPr>
            <w:noProof/>
            <w:webHidden/>
          </w:rPr>
        </w:r>
        <w:r w:rsidR="00CA76E3">
          <w:rPr>
            <w:noProof/>
            <w:webHidden/>
          </w:rPr>
          <w:fldChar w:fldCharType="separate"/>
        </w:r>
        <w:r w:rsidR="00CA76E3">
          <w:rPr>
            <w:noProof/>
            <w:webHidden/>
          </w:rPr>
          <w:t>3</w:t>
        </w:r>
        <w:r w:rsidR="00CA76E3">
          <w:rPr>
            <w:noProof/>
            <w:webHidden/>
          </w:rPr>
          <w:fldChar w:fldCharType="end"/>
        </w:r>
      </w:hyperlink>
    </w:p>
    <w:p w14:paraId="40C956C1" w14:textId="79BC4B5E" w:rsidR="00CA76E3" w:rsidRDefault="00CA76E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0545335" w:history="1">
        <w:r w:rsidRPr="00774545">
          <w:rPr>
            <w:rStyle w:val="Lienhypertexte"/>
            <w:noProof/>
          </w:rPr>
          <w:t>1.1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774545">
          <w:rPr>
            <w:rStyle w:val="Lienhypertexte"/>
            <w:noProof/>
          </w:rPr>
          <w:t>Titre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_Toc160545335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11F0ED" w14:textId="04462813" w:rsidR="00CA76E3" w:rsidRDefault="00CA76E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0545336" w:history="1">
        <w:r w:rsidRPr="00774545">
          <w:rPr>
            <w:rStyle w:val="Lienhypertexte"/>
            <w:noProof/>
          </w:rPr>
          <w:t>1.2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774545">
          <w:rPr>
            <w:rStyle w:val="Lienhypertexte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_Toc160545336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6545A29" w14:textId="3A4F5FA1" w:rsidR="00CA76E3" w:rsidRDefault="00CA76E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0545337" w:history="1">
        <w:r w:rsidRPr="00774545">
          <w:rPr>
            <w:rStyle w:val="Lienhypertexte"/>
            <w:noProof/>
          </w:rPr>
          <w:t>1.3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774545">
          <w:rPr>
            <w:rStyle w:val="Lienhypertexte"/>
            <w:noProof/>
          </w:rPr>
          <w:t>Matériel et logiciels à disposition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_Toc160545337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D13BB38" w14:textId="380D2632" w:rsidR="00CA76E3" w:rsidRDefault="00CA76E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0545338" w:history="1">
        <w:r w:rsidRPr="00774545">
          <w:rPr>
            <w:rStyle w:val="Lienhypertexte"/>
            <w:noProof/>
          </w:rPr>
          <w:t>1.4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774545">
          <w:rPr>
            <w:rStyle w:val="Lienhypertexte"/>
            <w:noProof/>
          </w:rPr>
          <w:t>Prérequis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_Toc160545338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9025BDC" w14:textId="070FEF7B" w:rsidR="00CA76E3" w:rsidRDefault="00CA76E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0545339" w:history="1">
        <w:r w:rsidRPr="00774545">
          <w:rPr>
            <w:rStyle w:val="Lienhypertexte"/>
            <w:noProof/>
          </w:rPr>
          <w:t>1.5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774545">
          <w:rPr>
            <w:rStyle w:val="Lienhypertexte"/>
            <w:noProof/>
          </w:rPr>
          <w:t>Cahier des charges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_Toc160545339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A8B0553" w14:textId="336CC2B1" w:rsidR="00CA76E3" w:rsidRDefault="00CA76E3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0545340" w:history="1">
        <w:r w:rsidRPr="00774545">
          <w:rPr>
            <w:rStyle w:val="Lienhypertexte"/>
            <w:noProof/>
          </w:rPr>
          <w:t>1.5.1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774545">
          <w:rPr>
            <w:rStyle w:val="Lienhypertexte"/>
            <w:noProof/>
          </w:rPr>
          <w:t>Objectifs et portée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_Toc160545340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582B79" w14:textId="35CC1BF7" w:rsidR="00CA76E3" w:rsidRDefault="00CA76E3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0545341" w:history="1">
        <w:r w:rsidRPr="00774545">
          <w:rPr>
            <w:rStyle w:val="Lienhypertexte"/>
            <w:noProof/>
          </w:rPr>
          <w:t>1.5.2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774545">
          <w:rPr>
            <w:rStyle w:val="Lienhypertexte"/>
            <w:noProof/>
          </w:rPr>
          <w:t>Caractéristiques des utilisateurs et impacts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_Toc160545341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88B77F" w14:textId="728C4DBF" w:rsidR="00CA76E3" w:rsidRDefault="00CA76E3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0545342" w:history="1">
        <w:r w:rsidRPr="00774545">
          <w:rPr>
            <w:rStyle w:val="Lienhypertexte"/>
            <w:noProof/>
          </w:rPr>
          <w:t>1.5.3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774545">
          <w:rPr>
            <w:rStyle w:val="Lienhypertexte"/>
            <w:noProof/>
          </w:rPr>
          <w:t>Fonctionnalités requises (du point de vue de l’utilisateur)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_Toc160545342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F44467" w14:textId="1D90399B" w:rsidR="00CA76E3" w:rsidRDefault="00CA76E3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0545343" w:history="1">
        <w:r w:rsidRPr="00774545">
          <w:rPr>
            <w:rStyle w:val="Lienhypertexte"/>
            <w:noProof/>
          </w:rPr>
          <w:t>1.5.4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774545">
          <w:rPr>
            <w:rStyle w:val="Lienhypertexte"/>
            <w:noProof/>
          </w:rPr>
          <w:t>Contraintes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_Toc160545343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F0DEE9" w14:textId="075840EC" w:rsidR="00CA76E3" w:rsidRDefault="00CA76E3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0545344" w:history="1">
        <w:r w:rsidRPr="00774545">
          <w:rPr>
            <w:rStyle w:val="Lienhypertexte"/>
            <w:noProof/>
          </w:rPr>
          <w:t>1.5.5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774545">
          <w:rPr>
            <w:rStyle w:val="Lienhypertexte"/>
            <w:noProof/>
          </w:rPr>
          <w:t>Travail à réaliser par l'apprenti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_Toc160545344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A47307" w14:textId="4B47A305" w:rsidR="00CA76E3" w:rsidRDefault="00CA76E3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0545345" w:history="1">
        <w:r w:rsidRPr="00774545">
          <w:rPr>
            <w:rStyle w:val="Lienhypertexte"/>
            <w:noProof/>
          </w:rPr>
          <w:t>1.5.6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774545">
          <w:rPr>
            <w:rStyle w:val="Lienhypertexte"/>
            <w:noProof/>
          </w:rPr>
          <w:t>Si le temps le permet 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_Toc160545345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DD99FB" w14:textId="0F48AFDF" w:rsidR="00CA76E3" w:rsidRDefault="00CA76E3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0545346" w:history="1">
        <w:r w:rsidRPr="00774545">
          <w:rPr>
            <w:rStyle w:val="Lienhypertexte"/>
            <w:noProof/>
          </w:rPr>
          <w:t>1.5.7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774545">
          <w:rPr>
            <w:rStyle w:val="Lienhypertexte"/>
            <w:noProof/>
          </w:rPr>
          <w:t>Méthodes de validation des solutions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_Toc160545346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68DBC5" w14:textId="0D56BD0F" w:rsidR="00CA76E3" w:rsidRDefault="00CA76E3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0545347" w:history="1">
        <w:r w:rsidRPr="00774545">
          <w:rPr>
            <w:rStyle w:val="Lienhypertexte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774545">
          <w:rPr>
            <w:rStyle w:val="Lienhypertexte"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_Toc160545347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C3E724" w14:textId="2FD40640" w:rsidR="00CA76E3" w:rsidRDefault="00CA76E3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0545348" w:history="1">
        <w:r w:rsidRPr="00774545">
          <w:rPr>
            <w:rStyle w:val="Lienhypertexte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774545">
          <w:rPr>
            <w:rStyle w:val="Lienhypertexte"/>
            <w:noProof/>
          </w:rPr>
          <w:t>Analyse fonctionnelle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_Toc160545348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8872100" w14:textId="54CD5F15" w:rsidR="00CA76E3" w:rsidRDefault="00CA76E3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0545349" w:history="1">
        <w:r w:rsidRPr="00774545">
          <w:rPr>
            <w:rStyle w:val="Lienhypertexte"/>
            <w:noProof/>
          </w:rPr>
          <w:t>3.1.1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774545">
          <w:rPr>
            <w:rStyle w:val="Lienhypertexte"/>
            <w:noProof/>
          </w:rPr>
          <w:t>Chambre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_Toc160545349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309DD6F" w14:textId="64FD0955" w:rsidR="00CA76E3" w:rsidRDefault="00CA76E3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0545350" w:history="1">
        <w:r w:rsidRPr="00774545">
          <w:rPr>
            <w:rStyle w:val="Lienhypertexte"/>
            <w:noProof/>
          </w:rPr>
          <w:t>3.1.2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774545">
          <w:rPr>
            <w:rStyle w:val="Lienhypertexte"/>
            <w:noProof/>
          </w:rPr>
          <w:t>Appartement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_Toc160545350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C80BC66" w14:textId="151984B4" w:rsidR="00CA76E3" w:rsidRDefault="00CA76E3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0545351" w:history="1">
        <w:r w:rsidRPr="00774545">
          <w:rPr>
            <w:rStyle w:val="Lienhypertexte"/>
            <w:noProof/>
          </w:rPr>
          <w:t>3.1.3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774545">
          <w:rPr>
            <w:rStyle w:val="Lienhypertexte"/>
            <w:noProof/>
          </w:rPr>
          <w:t>Salle de bain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_Toc160545351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1C85D10" w14:textId="4031AF98" w:rsidR="00CA76E3" w:rsidRDefault="00CA76E3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0545352" w:history="1">
        <w:r w:rsidRPr="00774545">
          <w:rPr>
            <w:rStyle w:val="Lienhypertexte"/>
            <w:noProof/>
          </w:rPr>
          <w:t>3.1.4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774545">
          <w:rPr>
            <w:rStyle w:val="Lienhypertexte"/>
            <w:noProof/>
          </w:rPr>
          <w:t>Jardin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_Toc160545352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EA6F7A4" w14:textId="696C1A7A" w:rsidR="00CA76E3" w:rsidRDefault="00CA76E3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0545353" w:history="1">
        <w:r w:rsidRPr="00774545">
          <w:rPr>
            <w:rStyle w:val="Lienhypertexte"/>
            <w:noProof/>
          </w:rPr>
          <w:t>3.1.5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774545">
          <w:rPr>
            <w:rStyle w:val="Lienhypertexte"/>
            <w:noProof/>
          </w:rPr>
          <w:t>Studio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_Toc160545353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6773DB2" w14:textId="147181AA" w:rsidR="00CA76E3" w:rsidRDefault="00CA76E3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0545354" w:history="1">
        <w:r w:rsidRPr="00774545">
          <w:rPr>
            <w:rStyle w:val="Lienhypertexte"/>
            <w:noProof/>
          </w:rPr>
          <w:t>3.1.6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774545">
          <w:rPr>
            <w:rStyle w:val="Lienhypertexte"/>
            <w:noProof/>
          </w:rPr>
          <w:t>Parking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_Toc160545354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786BDD0" w14:textId="3F2AC15C" w:rsidR="00CA76E3" w:rsidRDefault="00CA76E3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0545355" w:history="1">
        <w:r w:rsidRPr="00774545">
          <w:rPr>
            <w:rStyle w:val="Lienhypertexte"/>
            <w:noProof/>
          </w:rPr>
          <w:t>3.1.7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774545">
          <w:rPr>
            <w:rStyle w:val="Lienhypertexte"/>
            <w:noProof/>
          </w:rPr>
          <w:t>Salon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_Toc160545355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72CC0FB" w14:textId="102CDA34" w:rsidR="00CA76E3" w:rsidRDefault="00CA76E3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0545356" w:history="1">
        <w:r w:rsidRPr="00774545">
          <w:rPr>
            <w:rStyle w:val="Lienhypertexte"/>
            <w:noProof/>
          </w:rPr>
          <w:t>3.1.8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774545">
          <w:rPr>
            <w:rStyle w:val="Lienhypertexte"/>
            <w:noProof/>
          </w:rPr>
          <w:t>Salle de jeu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_Toc160545356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AF45705" w14:textId="7532B7BF" w:rsidR="00CA76E3" w:rsidRDefault="00CA76E3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0545357" w:history="1">
        <w:r w:rsidRPr="00774545">
          <w:rPr>
            <w:rStyle w:val="Lienhypertexte"/>
            <w:noProof/>
          </w:rPr>
          <w:t>3.1.9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774545">
          <w:rPr>
            <w:rStyle w:val="Lienhypertexte"/>
            <w:noProof/>
          </w:rPr>
          <w:t>Bureaux (entreprise)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_Toc160545357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ABB1BA1" w14:textId="2208CFCD" w:rsidR="00CA76E3" w:rsidRDefault="00CA76E3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0545358" w:history="1">
        <w:r w:rsidRPr="00774545">
          <w:rPr>
            <w:rStyle w:val="Lienhypertexte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774545">
          <w:rPr>
            <w:rStyle w:val="Lienhypertexte"/>
            <w:noProof/>
          </w:rPr>
          <w:t>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_Toc160545358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71FCDE7" w14:textId="16DE7EB8" w:rsidR="00CA76E3" w:rsidRDefault="00CA76E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0545359" w:history="1">
        <w:r w:rsidRPr="00774545">
          <w:rPr>
            <w:rStyle w:val="Lienhypertexte"/>
            <w:noProof/>
          </w:rPr>
          <w:t>4.1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774545">
          <w:rPr>
            <w:rStyle w:val="Lienhypertexte"/>
            <w:noProof/>
          </w:rPr>
          <w:t>Installation de l’environnement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_Toc160545359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A2AC54C" w14:textId="2E93036B" w:rsidR="00CA76E3" w:rsidRDefault="00CA76E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0545360" w:history="1">
        <w:r w:rsidRPr="00774545">
          <w:rPr>
            <w:rStyle w:val="Lienhypertexte"/>
            <w:noProof/>
          </w:rPr>
          <w:t>4.2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774545">
          <w:rPr>
            <w:rStyle w:val="Lienhypertexte"/>
            <w:noProof/>
          </w:rPr>
          <w:t>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_Toc160545360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5DFDF29" w14:textId="120AF881" w:rsidR="00CA76E3" w:rsidRDefault="00CA76E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0545361" w:history="1">
        <w:r w:rsidRPr="00774545">
          <w:rPr>
            <w:rStyle w:val="Lienhypertexte"/>
            <w:noProof/>
          </w:rPr>
          <w:t>4.3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774545">
          <w:rPr>
            <w:rStyle w:val="Lienhypertexte"/>
            <w:noProof/>
          </w:rPr>
          <w:t>Déroulement effectif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_Toc160545361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880E69B" w14:textId="045667A0" w:rsidR="00CA76E3" w:rsidRDefault="00CA76E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0545362" w:history="1">
        <w:r w:rsidRPr="00774545">
          <w:rPr>
            <w:rStyle w:val="Lienhypertexte"/>
            <w:noProof/>
          </w:rPr>
          <w:t>4.4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774545">
          <w:rPr>
            <w:rStyle w:val="Lienhypertexte"/>
            <w:noProof/>
          </w:rPr>
          <w:t>Processus d’intégration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_Toc160545362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41BC9CA" w14:textId="7212741E" w:rsidR="00CA76E3" w:rsidRDefault="00CA76E3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0545363" w:history="1">
        <w:r w:rsidRPr="00774545">
          <w:rPr>
            <w:rStyle w:val="Lienhypertexte"/>
            <w:noProof/>
          </w:rPr>
          <w:t>5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774545">
          <w:rPr>
            <w:rStyle w:val="Lienhypertexte"/>
            <w:noProof/>
          </w:rPr>
          <w:t>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_Toc160545363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918F910" w14:textId="438F9A54" w:rsidR="00CA76E3" w:rsidRDefault="00CA76E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0545364" w:history="1">
        <w:r w:rsidRPr="00774545">
          <w:rPr>
            <w:rStyle w:val="Lienhypertexte"/>
            <w:noProof/>
          </w:rPr>
          <w:t>5.1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774545">
          <w:rPr>
            <w:rStyle w:val="Lienhypertexte"/>
            <w:noProof/>
          </w:rPr>
          <w:t>Stratégie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_Toc160545364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E17BAE0" w14:textId="3289564A" w:rsidR="00CA76E3" w:rsidRDefault="00CA76E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0545365" w:history="1">
        <w:r w:rsidRPr="00774545">
          <w:rPr>
            <w:rStyle w:val="Lienhypertexte"/>
            <w:noProof/>
          </w:rPr>
          <w:t>5.2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774545">
          <w:rPr>
            <w:rStyle w:val="Lienhypertexte"/>
            <w:noProof/>
          </w:rPr>
          <w:t>Dossier des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_Toc160545365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F68D19B" w14:textId="3B015592" w:rsidR="00CA76E3" w:rsidRDefault="00CA76E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0545366" w:history="1">
        <w:r w:rsidRPr="00774545">
          <w:rPr>
            <w:rStyle w:val="Lienhypertexte"/>
            <w:noProof/>
          </w:rPr>
          <w:t>5.3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774545">
          <w:rPr>
            <w:rStyle w:val="Lienhypertexte"/>
            <w:noProof/>
          </w:rPr>
          <w:t>Problèmes restants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_Toc160545366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33E03EC" w14:textId="5A378CC5" w:rsidR="00CA76E3" w:rsidRDefault="00CA76E3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0545367" w:history="1">
        <w:r w:rsidRPr="00774545">
          <w:rPr>
            <w:rStyle w:val="Lienhypertexte"/>
            <w:noProof/>
          </w:rPr>
          <w:t>6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774545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_Toc160545367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D293BB0" w14:textId="116B413F" w:rsidR="00CA76E3" w:rsidRDefault="00CA76E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0545368" w:history="1">
        <w:r w:rsidRPr="00774545">
          <w:rPr>
            <w:rStyle w:val="Lienhypertexte"/>
            <w:noProof/>
          </w:rPr>
          <w:t>6.1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774545">
          <w:rPr>
            <w:rStyle w:val="Lienhypertexte"/>
            <w:noProof/>
          </w:rPr>
          <w:t>Bilan des fonctionnalités demandées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_Toc160545368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1E3CFAA" w14:textId="18D305E3" w:rsidR="00CA76E3" w:rsidRDefault="00CA76E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0545369" w:history="1">
        <w:r w:rsidRPr="00774545">
          <w:rPr>
            <w:rStyle w:val="Lienhypertexte"/>
            <w:noProof/>
          </w:rPr>
          <w:t>6.2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774545">
          <w:rPr>
            <w:rStyle w:val="Lienhypertexte"/>
            <w:noProof/>
          </w:rPr>
          <w:t>Bilan de la 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_Toc160545369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BA288FE" w14:textId="710630F1" w:rsidR="00CA76E3" w:rsidRDefault="00CA76E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0545370" w:history="1">
        <w:r w:rsidRPr="00774545">
          <w:rPr>
            <w:rStyle w:val="Lienhypertexte"/>
            <w:noProof/>
          </w:rPr>
          <w:t>6.3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774545">
          <w:rPr>
            <w:rStyle w:val="Lienhypertexte"/>
            <w:noProof/>
          </w:rPr>
          <w:t>Bilan personnel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_Toc160545370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56E691E" w14:textId="60FAAC24" w:rsidR="00CA76E3" w:rsidRDefault="00CA76E3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0545371" w:history="1">
        <w:r w:rsidRPr="00774545">
          <w:rPr>
            <w:rStyle w:val="Lienhypertexte"/>
            <w:noProof/>
          </w:rPr>
          <w:t>7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774545">
          <w:rPr>
            <w:rStyle w:val="Lienhypertexte"/>
            <w:noProof/>
          </w:rPr>
          <w:t>Divers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_Toc160545371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7C36CA8" w14:textId="32471EB9" w:rsidR="00CA76E3" w:rsidRDefault="00CA76E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0545372" w:history="1">
        <w:r w:rsidRPr="00774545">
          <w:rPr>
            <w:rStyle w:val="Lienhypertexte"/>
            <w:noProof/>
          </w:rPr>
          <w:t>7.1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774545">
          <w:rPr>
            <w:rStyle w:val="Lienhypertexte"/>
            <w:noProof/>
          </w:rPr>
          <w:t>Journal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_Toc160545372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F2C2AD2" w14:textId="58841698" w:rsidR="00CA76E3" w:rsidRDefault="00CA76E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0545373" w:history="1">
        <w:r w:rsidRPr="00774545">
          <w:rPr>
            <w:rStyle w:val="Lienhypertexte"/>
            <w:noProof/>
          </w:rPr>
          <w:t>7.2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774545">
          <w:rPr>
            <w:rStyle w:val="Lienhypertexte"/>
            <w:noProof/>
          </w:rPr>
          <w:t>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_Toc160545373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C738033" w14:textId="31E7B0F2" w:rsidR="00CA76E3" w:rsidRDefault="00CA76E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0545374" w:history="1">
        <w:r w:rsidRPr="00774545">
          <w:rPr>
            <w:rStyle w:val="Lienhypertexte"/>
            <w:noProof/>
          </w:rPr>
          <w:t>7.3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774545">
          <w:rPr>
            <w:rStyle w:val="Lienhypertexte"/>
            <w:noProof/>
          </w:rPr>
          <w:t>Webographie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_Toc160545374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609EA10" w14:textId="50D5460B" w:rsidR="00CA76E3" w:rsidRDefault="00CA76E3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0545375" w:history="1">
        <w:r w:rsidRPr="00774545">
          <w:rPr>
            <w:rStyle w:val="Lienhypertexte"/>
            <w:noProof/>
          </w:rPr>
          <w:t>8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774545">
          <w:rPr>
            <w:rStyle w:val="Lienhypertexte"/>
            <w:noProof/>
          </w:rPr>
          <w:t>Annexes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_Toc160545375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F113D4E" w14:textId="156530DF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73698E3C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60545334"/>
      <w:r w:rsidRPr="00932149">
        <w:lastRenderedPageBreak/>
        <w:t>Spécifications</w:t>
      </w:r>
      <w:bookmarkEnd w:id="0"/>
      <w:bookmarkEnd w:id="1"/>
      <w:bookmarkEnd w:id="2"/>
    </w:p>
    <w:p w14:paraId="338276C7" w14:textId="77777777" w:rsidR="008E53F9" w:rsidRPr="008E53F9" w:rsidRDefault="008E53F9" w:rsidP="008E53F9">
      <w:pPr>
        <w:pStyle w:val="Corpsdetexte"/>
      </w:pPr>
    </w:p>
    <w:p w14:paraId="2F13882F" w14:textId="77777777" w:rsidR="00D160DD" w:rsidRDefault="00753A51" w:rsidP="008E53F9">
      <w:pPr>
        <w:pStyle w:val="Titre2"/>
      </w:pPr>
      <w:bookmarkStart w:id="3" w:name="_Toc532179969"/>
      <w:bookmarkStart w:id="4" w:name="_Toc165969639"/>
      <w:bookmarkStart w:id="5" w:name="_Toc160545335"/>
      <w:r>
        <w:t>T</w:t>
      </w:r>
      <w:r w:rsidR="00902523">
        <w:t>itr</w:t>
      </w:r>
      <w:r w:rsidR="0015167D">
        <w:t>e</w:t>
      </w:r>
      <w:bookmarkEnd w:id="5"/>
    </w:p>
    <w:p w14:paraId="1B5C4F63" w14:textId="77777777" w:rsidR="0015167D" w:rsidRDefault="0015167D" w:rsidP="0015167D">
      <w:pPr>
        <w:pStyle w:val="Retraitcorpsdetexte"/>
      </w:pPr>
    </w:p>
    <w:p w14:paraId="3F5E5A6A" w14:textId="77777777" w:rsidR="00C16320" w:rsidRDefault="00C16320" w:rsidP="00C16320">
      <w:pPr>
        <w:pStyle w:val="Retraitcorpsdetexte"/>
        <w:jc w:val="center"/>
      </w:pPr>
      <w:proofErr w:type="spellStart"/>
      <w:r>
        <w:t>OnlyUp</w:t>
      </w:r>
      <w:proofErr w:type="spellEnd"/>
      <w:r>
        <w:t xml:space="preserve"> </w:t>
      </w:r>
      <w:proofErr w:type="spellStart"/>
      <w:r>
        <w:t>SàRL</w:t>
      </w:r>
      <w:proofErr w:type="spellEnd"/>
    </w:p>
    <w:p w14:paraId="21BF58FF" w14:textId="77777777" w:rsidR="00C16320" w:rsidRPr="0015167D" w:rsidRDefault="00C16320" w:rsidP="00C16320">
      <w:pPr>
        <w:pStyle w:val="Retraitcorpsdetexte"/>
        <w:jc w:val="center"/>
      </w:pPr>
      <w:r>
        <w:t>Création et aménagement d’un immeuble pour des habitations, bureau et loisir</w:t>
      </w:r>
      <w:r w:rsidR="00B26F5F">
        <w:t xml:space="preserve"> sur </w:t>
      </w:r>
      <w:proofErr w:type="spellStart"/>
      <w:r w:rsidR="00B26F5F">
        <w:t>sweethome</w:t>
      </w:r>
      <w:proofErr w:type="spellEnd"/>
      <w:r w:rsidR="00B26F5F">
        <w:t xml:space="preserve"> 3d</w:t>
      </w:r>
      <w:r>
        <w:t>.</w:t>
      </w:r>
    </w:p>
    <w:p w14:paraId="44C5E2DD" w14:textId="77777777" w:rsidR="00F664DF" w:rsidRDefault="0015167D" w:rsidP="0015167D">
      <w:pPr>
        <w:pStyle w:val="Informations"/>
      </w:pPr>
      <w:r>
        <w:t>A compléter</w:t>
      </w:r>
      <w:r w:rsidR="0076036D">
        <w:t xml:space="preserve"> </w:t>
      </w:r>
      <w:r w:rsidR="009B009E">
        <w:t>par un titre cour</w:t>
      </w:r>
      <w:r w:rsidR="0076036D">
        <w:t>t</w:t>
      </w:r>
      <w:r w:rsidR="009B009E">
        <w:t xml:space="preserve"> et pertinent</w:t>
      </w:r>
      <w:r w:rsidR="0076036D">
        <w:t>, suivi d’un sous-titre qui donne une idée du domaine dans lequel le projet se place</w:t>
      </w:r>
      <w:r w:rsidR="009B009E">
        <w:t xml:space="preserve">. </w:t>
      </w:r>
      <w:r w:rsidR="008A464B">
        <w:t xml:space="preserve">Cela peut être une reprise ou compléter le titre de la première page </w:t>
      </w:r>
      <w:r>
        <w:t xml:space="preserve">… </w:t>
      </w:r>
    </w:p>
    <w:p w14:paraId="769D02E9" w14:textId="77777777" w:rsidR="0076036D" w:rsidRDefault="0076036D" w:rsidP="0015167D">
      <w:pPr>
        <w:pStyle w:val="Informations"/>
      </w:pPr>
    </w:p>
    <w:p w14:paraId="0085A18E" w14:textId="77777777" w:rsidR="0076036D" w:rsidRDefault="0076036D" w:rsidP="0015167D">
      <w:pPr>
        <w:pStyle w:val="Informations"/>
      </w:pPr>
      <w:r>
        <w:t xml:space="preserve">Exemple :  </w:t>
      </w:r>
    </w:p>
    <w:p w14:paraId="21937045" w14:textId="77777777" w:rsidR="0076036D" w:rsidRPr="0076036D" w:rsidRDefault="0076036D" w:rsidP="0076036D">
      <w:pPr>
        <w:pStyle w:val="Informations"/>
        <w:jc w:val="center"/>
        <w:rPr>
          <w:b/>
          <w:bCs/>
          <w:sz w:val="20"/>
          <w:szCs w:val="24"/>
        </w:rPr>
      </w:pPr>
      <w:proofErr w:type="spellStart"/>
      <w:r w:rsidRPr="0076036D">
        <w:rPr>
          <w:b/>
          <w:bCs/>
          <w:sz w:val="20"/>
          <w:szCs w:val="24"/>
        </w:rPr>
        <w:t>MyColoc</w:t>
      </w:r>
      <w:proofErr w:type="spellEnd"/>
    </w:p>
    <w:p w14:paraId="3046DCF0" w14:textId="77777777" w:rsidR="0076036D" w:rsidRDefault="0076036D" w:rsidP="0076036D">
      <w:pPr>
        <w:pStyle w:val="Informations"/>
        <w:jc w:val="center"/>
      </w:pPr>
      <w:r>
        <w:t>Une application mobile pour gérer les tâches à faire dans une colocation</w:t>
      </w:r>
    </w:p>
    <w:p w14:paraId="2996A84F" w14:textId="77777777" w:rsidR="0015167D" w:rsidRPr="00F664DF" w:rsidRDefault="0015167D" w:rsidP="0015167D">
      <w:pPr>
        <w:pStyle w:val="Retraitcorpsdetexte"/>
      </w:pPr>
    </w:p>
    <w:p w14:paraId="13C3BAFA" w14:textId="77777777" w:rsidR="00753A51" w:rsidRDefault="00902523" w:rsidP="008E53F9">
      <w:pPr>
        <w:pStyle w:val="Titre2"/>
      </w:pPr>
      <w:bookmarkStart w:id="6" w:name="_Toc160545336"/>
      <w:r>
        <w:t>Description</w:t>
      </w:r>
      <w:bookmarkEnd w:id="6"/>
    </w:p>
    <w:p w14:paraId="56E8C39A" w14:textId="77777777" w:rsidR="00C16320" w:rsidRDefault="00C16320" w:rsidP="0015167D">
      <w:pPr>
        <w:pStyle w:val="Retraitcorpsdetexte"/>
      </w:pPr>
    </w:p>
    <w:p w14:paraId="3AA4C4AC" w14:textId="77777777" w:rsidR="00C16320" w:rsidRPr="0015167D" w:rsidRDefault="00C16320" w:rsidP="0015167D">
      <w:pPr>
        <w:pStyle w:val="Retraitcorpsdetexte"/>
      </w:pPr>
      <w:r>
        <w:t>Nous faisons ce projet dans le cadre du module ICT-306 à l’ETML</w:t>
      </w:r>
      <w:r w:rsidR="00B26F5F">
        <w:t>, dans le but</w:t>
      </w:r>
      <w:r>
        <w:t xml:space="preserve"> de </w:t>
      </w:r>
      <w:r w:rsidR="00B26F5F">
        <w:t xml:space="preserve">ce projet est de modéliser un immeuble sur </w:t>
      </w:r>
      <w:proofErr w:type="spellStart"/>
      <w:r w:rsidR="00B26F5F">
        <w:t>sweethome</w:t>
      </w:r>
      <w:proofErr w:type="spellEnd"/>
      <w:r w:rsidR="00B26F5F">
        <w:t xml:space="preserve"> 3d, et en même temps de le documenter à l’aide d’un rapport.</w:t>
      </w:r>
      <w:r w:rsidR="00315573">
        <w:t xml:space="preserve"> Le modèle de l’immeuble nous a été fourni par notre maître de classe. La maquette que nous avons </w:t>
      </w:r>
      <w:proofErr w:type="gramStart"/>
      <w:r w:rsidR="00315573">
        <w:t>modéliser</w:t>
      </w:r>
      <w:proofErr w:type="gramEnd"/>
      <w:r w:rsidR="00315573">
        <w:t xml:space="preserve"> sera livrée chaque semaine pour se faire une idée de l’avancement du projet. L’immeuble contiendra des habitation, bureaux garage et salle de jeu.</w:t>
      </w:r>
    </w:p>
    <w:p w14:paraId="5E19D4D9" w14:textId="77777777" w:rsidR="0015167D" w:rsidRDefault="0015167D" w:rsidP="0015167D">
      <w:pPr>
        <w:pStyle w:val="Informations"/>
      </w:pPr>
      <w:r>
        <w:t xml:space="preserve">A </w:t>
      </w:r>
      <w:proofErr w:type="spellStart"/>
      <w:proofErr w:type="gramStart"/>
      <w:r>
        <w:t>compléter</w:t>
      </w:r>
      <w:r w:rsidR="00542CE3">
        <w:t>,</w:t>
      </w:r>
      <w:r w:rsidR="009B009E">
        <w:t>par</w:t>
      </w:r>
      <w:proofErr w:type="spellEnd"/>
      <w:proofErr w:type="gramEnd"/>
      <w:r w:rsidR="009B009E">
        <w:t xml:space="preserve">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14:paraId="200764EC" w14:textId="77777777" w:rsidR="0015167D" w:rsidRPr="00F664DF" w:rsidRDefault="0015167D" w:rsidP="0015167D">
      <w:pPr>
        <w:pStyle w:val="Retraitcorpsdetexte"/>
      </w:pPr>
    </w:p>
    <w:p w14:paraId="56B76E46" w14:textId="77777777" w:rsidR="00753A51" w:rsidRDefault="00902523" w:rsidP="008E53F9">
      <w:pPr>
        <w:pStyle w:val="Titre2"/>
      </w:pPr>
      <w:bookmarkStart w:id="7" w:name="_Toc160545337"/>
      <w:r>
        <w:t>Matériel et logiciels à disposition</w:t>
      </w:r>
      <w:bookmarkEnd w:id="7"/>
    </w:p>
    <w:p w14:paraId="560E6AA4" w14:textId="77777777" w:rsidR="00B26F5F" w:rsidRDefault="00B26F5F" w:rsidP="00B26F5F">
      <w:pPr>
        <w:pStyle w:val="Retraitcorpsdetexte"/>
      </w:pPr>
    </w:p>
    <w:p w14:paraId="021DEF0C" w14:textId="77777777" w:rsidR="00B26F5F" w:rsidRDefault="00B26F5F" w:rsidP="00B26F5F">
      <w:pPr>
        <w:pStyle w:val="Retraitcorpsdetexte"/>
      </w:pPr>
      <w:r>
        <w:t xml:space="preserve">Nous avons à notre dispositions le logiciel </w:t>
      </w:r>
      <w:proofErr w:type="spellStart"/>
      <w:r>
        <w:t>sweethome</w:t>
      </w:r>
      <w:proofErr w:type="spellEnd"/>
      <w:r>
        <w:t xml:space="preserve"> 3d qui va nous permettre de modéliser l’immeuble.</w:t>
      </w:r>
    </w:p>
    <w:p w14:paraId="51684E30" w14:textId="77777777" w:rsidR="00B26F5F" w:rsidRPr="00B26F5F" w:rsidRDefault="00B26F5F" w:rsidP="00B26F5F">
      <w:pPr>
        <w:pStyle w:val="Retraitcorpsdetexte"/>
      </w:pPr>
      <w:r>
        <w:t>Un modèle de rapport qui nous a été fourni par l’enseignant</w:t>
      </w:r>
    </w:p>
    <w:p w14:paraId="298C7570" w14:textId="77777777" w:rsidR="0015167D" w:rsidRPr="0015167D" w:rsidRDefault="0015167D" w:rsidP="0015167D">
      <w:pPr>
        <w:pStyle w:val="Retraitcorpsdetexte"/>
      </w:pPr>
    </w:p>
    <w:p w14:paraId="0C8206AF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14:paraId="73471581" w14:textId="77777777" w:rsidR="00F664DF" w:rsidRPr="00F664DF" w:rsidRDefault="00F664DF" w:rsidP="00F664DF">
      <w:pPr>
        <w:pStyle w:val="Retraitcorpsdetexte"/>
      </w:pPr>
    </w:p>
    <w:p w14:paraId="0910DCF8" w14:textId="77777777" w:rsidR="00753A51" w:rsidRDefault="00753A51" w:rsidP="008E53F9">
      <w:pPr>
        <w:pStyle w:val="Titre2"/>
      </w:pPr>
      <w:bookmarkStart w:id="8" w:name="_Toc160545338"/>
      <w:r>
        <w:t>P</w:t>
      </w:r>
      <w:r w:rsidR="00902523">
        <w:t>rérequis</w:t>
      </w:r>
      <w:bookmarkEnd w:id="8"/>
    </w:p>
    <w:p w14:paraId="66F9C72B" w14:textId="77777777" w:rsidR="00B26F5F" w:rsidRDefault="00B26F5F" w:rsidP="00B26F5F">
      <w:pPr>
        <w:pStyle w:val="Retraitcorpsdetexte"/>
        <w:numPr>
          <w:ilvl w:val="0"/>
          <w:numId w:val="7"/>
        </w:numPr>
      </w:pPr>
      <w:r>
        <w:t>Connaissance de base sur la gestion de projet</w:t>
      </w:r>
    </w:p>
    <w:p w14:paraId="175ABBDA" w14:textId="77777777" w:rsidR="00B26F5F" w:rsidRPr="00B26F5F" w:rsidRDefault="00B26F5F" w:rsidP="00B26F5F">
      <w:pPr>
        <w:pStyle w:val="Retraitcorpsdetexte"/>
        <w:numPr>
          <w:ilvl w:val="0"/>
          <w:numId w:val="7"/>
        </w:numPr>
      </w:pPr>
      <w:proofErr w:type="spellStart"/>
      <w:r>
        <w:t>Etre</w:t>
      </w:r>
      <w:proofErr w:type="spellEnd"/>
      <w:r>
        <w:t xml:space="preserve"> familier avec des logiciels</w:t>
      </w:r>
    </w:p>
    <w:p w14:paraId="0EE55E02" w14:textId="77777777" w:rsidR="0015167D" w:rsidRPr="0015167D" w:rsidRDefault="0015167D" w:rsidP="0015167D">
      <w:pPr>
        <w:pStyle w:val="Retraitcorpsdetexte"/>
      </w:pPr>
    </w:p>
    <w:p w14:paraId="105434F7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14:paraId="0980B117" w14:textId="77777777" w:rsidR="0015167D" w:rsidRPr="00F664DF" w:rsidRDefault="0015167D" w:rsidP="0015167D">
      <w:pPr>
        <w:pStyle w:val="Retraitcorpsdetexte"/>
      </w:pPr>
    </w:p>
    <w:p w14:paraId="29166C2A" w14:textId="77777777" w:rsidR="00753A51" w:rsidRDefault="00902523" w:rsidP="008E53F9">
      <w:pPr>
        <w:pStyle w:val="Titre2"/>
      </w:pPr>
      <w:bookmarkStart w:id="9" w:name="_Toc160545339"/>
      <w:r>
        <w:t>Cahier des charges</w:t>
      </w:r>
      <w:bookmarkEnd w:id="9"/>
    </w:p>
    <w:p w14:paraId="5C40528F" w14:textId="77777777" w:rsidR="00D160DD" w:rsidRDefault="00EE16F0" w:rsidP="00AA4393">
      <w:pPr>
        <w:pStyle w:val="Titre3"/>
      </w:pPr>
      <w:bookmarkStart w:id="10" w:name="_Toc160545340"/>
      <w:r w:rsidRPr="00EE16F0">
        <w:t>Objectifs et portée du projet</w:t>
      </w:r>
      <w:bookmarkEnd w:id="10"/>
    </w:p>
    <w:p w14:paraId="2AAC26D8" w14:textId="77777777" w:rsidR="00920F4E" w:rsidRDefault="00920F4E" w:rsidP="00920F4E">
      <w:pPr>
        <w:pStyle w:val="Retraitcorpsdetexte3"/>
      </w:pPr>
    </w:p>
    <w:p w14:paraId="295AFFB7" w14:textId="77777777"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14:paraId="2310E1C1" w14:textId="77777777" w:rsidR="0015167D" w:rsidRPr="00920F4E" w:rsidRDefault="0015167D" w:rsidP="00920F4E">
      <w:pPr>
        <w:pStyle w:val="Retraitcorpsdetexte3"/>
      </w:pPr>
    </w:p>
    <w:p w14:paraId="59B16D86" w14:textId="77777777" w:rsidR="00753A51" w:rsidRDefault="00542CE3" w:rsidP="006E2CE8">
      <w:pPr>
        <w:pStyle w:val="Titre3"/>
      </w:pPr>
      <w:bookmarkStart w:id="11" w:name="_Toc160545341"/>
      <w:r w:rsidRPr="00EE16F0">
        <w:lastRenderedPageBreak/>
        <w:t xml:space="preserve">Caractéristiques des utilisateurs et </w:t>
      </w:r>
      <w:r>
        <w:t>impacts</w:t>
      </w:r>
      <w:bookmarkEnd w:id="11"/>
    </w:p>
    <w:p w14:paraId="06C3814E" w14:textId="77777777" w:rsidR="00F664DF" w:rsidRDefault="00F664DF" w:rsidP="00F664DF">
      <w:pPr>
        <w:pStyle w:val="Retraitcorpsdetexte3"/>
      </w:pPr>
    </w:p>
    <w:p w14:paraId="154435BA" w14:textId="77777777"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</w:t>
      </w:r>
      <w:proofErr w:type="spellStart"/>
      <w:r>
        <w:t>trice</w:t>
      </w:r>
      <w:proofErr w:type="spellEnd"/>
      <w:r>
        <w:t>(s) type, et les conséquences que cela va avoir sur la conception (couleurs, ergonomie, utilisation, etc.)</w:t>
      </w:r>
    </w:p>
    <w:p w14:paraId="74CDD05F" w14:textId="77777777" w:rsidR="0015167D" w:rsidRPr="00F664DF" w:rsidRDefault="0015167D" w:rsidP="00F664DF">
      <w:pPr>
        <w:pStyle w:val="Retraitcorpsdetexte3"/>
      </w:pPr>
    </w:p>
    <w:p w14:paraId="16BFC85F" w14:textId="77777777" w:rsidR="00753A51" w:rsidRDefault="00542CE3" w:rsidP="006E2CE8">
      <w:pPr>
        <w:pStyle w:val="Titre3"/>
      </w:pPr>
      <w:bookmarkStart w:id="12" w:name="_Toc160545342"/>
      <w:r w:rsidRPr="00EE16F0">
        <w:t>Fonctionnalités requises (du point de vue de l’utilisateur)</w:t>
      </w:r>
      <w:bookmarkEnd w:id="12"/>
    </w:p>
    <w:p w14:paraId="5676A1BA" w14:textId="77777777" w:rsidR="00F664DF" w:rsidRDefault="00F664DF" w:rsidP="00F664DF">
      <w:pPr>
        <w:pStyle w:val="Retraitcorpsdetexte3"/>
      </w:pPr>
    </w:p>
    <w:p w14:paraId="202745C6" w14:textId="77777777"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14:paraId="1DAC714F" w14:textId="77777777" w:rsidR="0015167D" w:rsidRPr="00F664DF" w:rsidRDefault="0015167D" w:rsidP="00F664DF">
      <w:pPr>
        <w:pStyle w:val="Retraitcorpsdetexte3"/>
      </w:pPr>
    </w:p>
    <w:p w14:paraId="7B8395E6" w14:textId="77777777" w:rsidR="00753A51" w:rsidRDefault="00753A51" w:rsidP="00EE55F0">
      <w:pPr>
        <w:pStyle w:val="Titre3"/>
      </w:pPr>
      <w:bookmarkStart w:id="13" w:name="_Toc160545343"/>
      <w:r w:rsidRPr="00EE16F0">
        <w:t>Contraintes</w:t>
      </w:r>
      <w:bookmarkEnd w:id="13"/>
    </w:p>
    <w:p w14:paraId="021A8D39" w14:textId="77777777" w:rsidR="00F664DF" w:rsidRDefault="00F664DF" w:rsidP="00F664DF">
      <w:pPr>
        <w:pStyle w:val="Retraitcorpsdetexte3"/>
      </w:pPr>
    </w:p>
    <w:p w14:paraId="4FA87024" w14:textId="77777777"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14:paraId="0BE2E3E9" w14:textId="77777777" w:rsidR="0015167D" w:rsidRPr="00F664DF" w:rsidRDefault="0015167D" w:rsidP="00F664DF">
      <w:pPr>
        <w:pStyle w:val="Retraitcorpsdetexte3"/>
      </w:pPr>
    </w:p>
    <w:p w14:paraId="1A4E090F" w14:textId="77777777" w:rsidR="00753A51" w:rsidRDefault="00753A51" w:rsidP="006E2CE8">
      <w:pPr>
        <w:pStyle w:val="Titre3"/>
      </w:pPr>
      <w:bookmarkStart w:id="14" w:name="_Toc160545344"/>
      <w:r w:rsidRPr="00EE16F0">
        <w:t>Travail à réaliser par l'apprenti</w:t>
      </w:r>
      <w:bookmarkEnd w:id="14"/>
    </w:p>
    <w:p w14:paraId="3EBE4CC1" w14:textId="77777777" w:rsidR="00F664DF" w:rsidRDefault="00F664DF" w:rsidP="00F664DF">
      <w:pPr>
        <w:pStyle w:val="Retraitcorpsdetexte3"/>
      </w:pPr>
    </w:p>
    <w:p w14:paraId="25936CD2" w14:textId="77777777" w:rsidR="0015167D" w:rsidRDefault="005B27EF" w:rsidP="0015167D">
      <w:pPr>
        <w:pStyle w:val="Informations"/>
      </w:pPr>
      <w:r>
        <w:t xml:space="preserve">Décrire à quoi doit ressembler le travail produit, ce qu’il faudra </w:t>
      </w:r>
      <w:r w:rsidR="008E53F9">
        <w:t>rendre</w:t>
      </w:r>
      <w:r w:rsidR="0015167D">
        <w:t xml:space="preserve"> … </w:t>
      </w:r>
    </w:p>
    <w:p w14:paraId="23C26C90" w14:textId="77777777" w:rsidR="0015167D" w:rsidRPr="00F664DF" w:rsidRDefault="0015167D" w:rsidP="00F664DF">
      <w:pPr>
        <w:pStyle w:val="Retraitcorpsdetexte3"/>
      </w:pPr>
    </w:p>
    <w:p w14:paraId="74CB9398" w14:textId="77777777" w:rsidR="00753A51" w:rsidRDefault="00753A51" w:rsidP="006E2CE8">
      <w:pPr>
        <w:pStyle w:val="Titre3"/>
      </w:pPr>
      <w:bookmarkStart w:id="15" w:name="_Toc160545345"/>
      <w:r w:rsidRPr="00EE16F0">
        <w:t>Si le temps le permet …</w:t>
      </w:r>
      <w:bookmarkEnd w:id="15"/>
    </w:p>
    <w:p w14:paraId="40EA32C4" w14:textId="77777777" w:rsidR="00F664DF" w:rsidRDefault="00F664DF" w:rsidP="00F664DF">
      <w:pPr>
        <w:pStyle w:val="Retraitcorpsdetexte3"/>
      </w:pPr>
    </w:p>
    <w:p w14:paraId="73AA6F7A" w14:textId="77777777" w:rsidR="0015167D" w:rsidRDefault="008E53F9" w:rsidP="0015167D">
      <w:pPr>
        <w:pStyle w:val="Informations"/>
      </w:pPr>
      <w:r>
        <w:t xml:space="preserve">Objectifs </w:t>
      </w:r>
      <w:proofErr w:type="spellStart"/>
      <w:r>
        <w:t>complémentaires</w:t>
      </w:r>
      <w:r w:rsidR="005B27EF">
        <w:t>au</w:t>
      </w:r>
      <w:proofErr w:type="spellEnd"/>
      <w:r w:rsidR="005B27EF">
        <w:t xml:space="preserve"> cas où le projet n’est pas assez ambitieux dans le temps imparti</w:t>
      </w:r>
      <w:r w:rsidR="0015167D">
        <w:t xml:space="preserve">… </w:t>
      </w:r>
    </w:p>
    <w:p w14:paraId="6C839933" w14:textId="77777777" w:rsidR="0015167D" w:rsidRPr="00F664DF" w:rsidRDefault="0015167D" w:rsidP="00F664DF">
      <w:pPr>
        <w:pStyle w:val="Retraitcorpsdetexte3"/>
      </w:pPr>
    </w:p>
    <w:p w14:paraId="0F99195D" w14:textId="77777777" w:rsidR="00753A51" w:rsidRDefault="00753A51" w:rsidP="006E2CE8">
      <w:pPr>
        <w:pStyle w:val="Titre3"/>
      </w:pPr>
      <w:bookmarkStart w:id="16" w:name="_Toc160545346"/>
      <w:r w:rsidRPr="00EE16F0">
        <w:t>Méthodes de validation des solutions</w:t>
      </w:r>
      <w:bookmarkEnd w:id="16"/>
    </w:p>
    <w:p w14:paraId="7F6EC48C" w14:textId="77777777" w:rsidR="00F664DF" w:rsidRDefault="00F664DF" w:rsidP="00F664DF">
      <w:pPr>
        <w:pStyle w:val="Retraitcorpsdetexte3"/>
      </w:pPr>
    </w:p>
    <w:p w14:paraId="57771ECD" w14:textId="77777777"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14:paraId="0FE586B3" w14:textId="77777777" w:rsidR="0015167D" w:rsidRPr="00F664DF" w:rsidRDefault="0015167D" w:rsidP="00F664DF">
      <w:pPr>
        <w:pStyle w:val="Retraitcorpsdetexte3"/>
      </w:pPr>
    </w:p>
    <w:p w14:paraId="04CA5369" w14:textId="77777777" w:rsidR="007F30AE" w:rsidRDefault="007F30AE" w:rsidP="008E53F9">
      <w:pPr>
        <w:pStyle w:val="Titre1"/>
      </w:pPr>
      <w:bookmarkStart w:id="17" w:name="_Toc160545347"/>
      <w:r w:rsidRPr="007F30AE">
        <w:t>Planification</w:t>
      </w:r>
      <w:bookmarkEnd w:id="3"/>
      <w:bookmarkEnd w:id="4"/>
      <w:r w:rsidR="008E53F9">
        <w:t xml:space="preserve"> Initiale</w:t>
      </w:r>
      <w:bookmarkEnd w:id="17"/>
    </w:p>
    <w:p w14:paraId="60EEA5E7" w14:textId="77777777" w:rsidR="008317CF" w:rsidRPr="008317CF" w:rsidRDefault="008317CF" w:rsidP="008317CF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8317CF">
        <w:rPr>
          <w:rFonts w:ascii="Times New Roman" w:hAnsi="Times New Roman"/>
          <w:b/>
          <w:bCs/>
          <w:sz w:val="24"/>
          <w:szCs w:val="24"/>
        </w:rPr>
        <w:t>Planning :</w:t>
      </w:r>
    </w:p>
    <w:p w14:paraId="3E5F890D" w14:textId="77777777" w:rsidR="008317CF" w:rsidRPr="008317CF" w:rsidRDefault="008317CF" w:rsidP="008317CF">
      <w:pPr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8317CF">
        <w:rPr>
          <w:rFonts w:ascii="Times New Roman" w:hAnsi="Times New Roman"/>
          <w:sz w:val="24"/>
          <w:szCs w:val="24"/>
        </w:rPr>
        <w:t>Le projet a commencé le 19.02.2024 et termine le 15.03.2024</w:t>
      </w:r>
    </w:p>
    <w:p w14:paraId="72199468" w14:textId="77777777" w:rsidR="008317CF" w:rsidRPr="008317CF" w:rsidRDefault="008317CF" w:rsidP="008317CF">
      <w:pPr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8317CF">
        <w:rPr>
          <w:rFonts w:ascii="Times New Roman" w:hAnsi="Times New Roman"/>
          <w:sz w:val="24"/>
          <w:szCs w:val="24"/>
        </w:rPr>
        <w:t>Les vacances sont du 10.02.2024 au 20.02.2024</w:t>
      </w:r>
    </w:p>
    <w:p w14:paraId="5A5F4E12" w14:textId="77777777" w:rsidR="008317CF" w:rsidRPr="008317CF" w:rsidRDefault="008317CF" w:rsidP="008317CF">
      <w:pPr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8317CF">
        <w:rPr>
          <w:rFonts w:ascii="Times New Roman" w:hAnsi="Times New Roman"/>
          <w:sz w:val="24"/>
          <w:szCs w:val="24"/>
        </w:rPr>
        <w:t>Nous avons 2h15 pour travailler sur le projet</w:t>
      </w:r>
    </w:p>
    <w:p w14:paraId="1542DEC9" w14:textId="77777777" w:rsidR="008317CF" w:rsidRPr="008317CF" w:rsidRDefault="008317CF" w:rsidP="008317CF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8317CF">
        <w:rPr>
          <w:rFonts w:ascii="Times New Roman" w:hAnsi="Times New Roman"/>
          <w:b/>
          <w:bCs/>
          <w:sz w:val="24"/>
          <w:szCs w:val="24"/>
        </w:rPr>
        <w:t>Découpage des sprints :</w:t>
      </w:r>
    </w:p>
    <w:p w14:paraId="41697B1E" w14:textId="77777777" w:rsidR="008317CF" w:rsidRPr="008317CF" w:rsidRDefault="008317CF" w:rsidP="008317CF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8317CF">
        <w:rPr>
          <w:rFonts w:ascii="Times New Roman" w:hAnsi="Times New Roman"/>
          <w:b/>
          <w:bCs/>
          <w:sz w:val="24"/>
          <w:szCs w:val="24"/>
        </w:rPr>
        <w:t>Sprint 2 :</w:t>
      </w:r>
    </w:p>
    <w:p w14:paraId="06A50D49" w14:textId="77777777" w:rsidR="008317CF" w:rsidRPr="008317CF" w:rsidRDefault="008317CF" w:rsidP="008317CF">
      <w:pPr>
        <w:numPr>
          <w:ilvl w:val="0"/>
          <w:numId w:val="9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8317CF">
        <w:rPr>
          <w:rFonts w:ascii="Times New Roman" w:hAnsi="Times New Roman"/>
          <w:sz w:val="24"/>
          <w:szCs w:val="24"/>
        </w:rPr>
        <w:t>Faire les étages complets (bureaux, salle de jeu et parking)</w:t>
      </w:r>
    </w:p>
    <w:p w14:paraId="04FB65C4" w14:textId="77777777" w:rsidR="008317CF" w:rsidRPr="008317CF" w:rsidRDefault="008317CF" w:rsidP="008317CF">
      <w:pPr>
        <w:numPr>
          <w:ilvl w:val="0"/>
          <w:numId w:val="9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8317CF">
        <w:rPr>
          <w:rFonts w:ascii="Times New Roman" w:hAnsi="Times New Roman"/>
          <w:sz w:val="24"/>
          <w:szCs w:val="24"/>
        </w:rPr>
        <w:t xml:space="preserve">La sprint </w:t>
      </w:r>
      <w:proofErr w:type="spellStart"/>
      <w:r w:rsidRPr="008317CF">
        <w:rPr>
          <w:rFonts w:ascii="Times New Roman" w:hAnsi="Times New Roman"/>
          <w:sz w:val="24"/>
          <w:szCs w:val="24"/>
        </w:rPr>
        <w:t>review</w:t>
      </w:r>
      <w:proofErr w:type="spellEnd"/>
      <w:r w:rsidRPr="008317CF">
        <w:rPr>
          <w:rFonts w:ascii="Times New Roman" w:hAnsi="Times New Roman"/>
          <w:sz w:val="24"/>
          <w:szCs w:val="24"/>
        </w:rPr>
        <w:t xml:space="preserve"> se fera le 26.02.2024</w:t>
      </w:r>
    </w:p>
    <w:p w14:paraId="3B7BC52E" w14:textId="77777777" w:rsidR="008317CF" w:rsidRPr="008317CF" w:rsidRDefault="008317CF" w:rsidP="008317CF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8317CF">
        <w:rPr>
          <w:rFonts w:ascii="Times New Roman" w:hAnsi="Times New Roman"/>
          <w:b/>
          <w:bCs/>
          <w:sz w:val="24"/>
          <w:szCs w:val="24"/>
        </w:rPr>
        <w:t>Sprint 3 :</w:t>
      </w:r>
    </w:p>
    <w:p w14:paraId="1648394D" w14:textId="77777777" w:rsidR="008317CF" w:rsidRPr="008317CF" w:rsidRDefault="008317CF" w:rsidP="008317CF">
      <w:pPr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8317CF">
        <w:rPr>
          <w:rFonts w:ascii="Times New Roman" w:hAnsi="Times New Roman"/>
          <w:sz w:val="24"/>
          <w:szCs w:val="24"/>
        </w:rPr>
        <w:lastRenderedPageBreak/>
        <w:t>Finir les étages principaux si non complet, et commencer à faire les plus petits appartements (studio, appartement)</w:t>
      </w:r>
    </w:p>
    <w:p w14:paraId="6BCAEC4D" w14:textId="77777777" w:rsidR="008317CF" w:rsidRPr="008317CF" w:rsidRDefault="008317CF" w:rsidP="008317CF">
      <w:pPr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8317CF">
        <w:rPr>
          <w:rFonts w:ascii="Times New Roman" w:hAnsi="Times New Roman"/>
          <w:sz w:val="24"/>
          <w:szCs w:val="24"/>
        </w:rPr>
        <w:t xml:space="preserve">La sprint </w:t>
      </w:r>
      <w:proofErr w:type="spellStart"/>
      <w:r w:rsidRPr="008317CF">
        <w:rPr>
          <w:rFonts w:ascii="Times New Roman" w:hAnsi="Times New Roman"/>
          <w:sz w:val="24"/>
          <w:szCs w:val="24"/>
        </w:rPr>
        <w:t>review</w:t>
      </w:r>
      <w:proofErr w:type="spellEnd"/>
      <w:r w:rsidRPr="008317CF">
        <w:rPr>
          <w:rFonts w:ascii="Times New Roman" w:hAnsi="Times New Roman"/>
          <w:sz w:val="24"/>
          <w:szCs w:val="24"/>
        </w:rPr>
        <w:t xml:space="preserve"> se fera le 27.02.2024</w:t>
      </w:r>
    </w:p>
    <w:p w14:paraId="62D8420D" w14:textId="77777777" w:rsidR="008317CF" w:rsidRPr="008317CF" w:rsidRDefault="008317CF" w:rsidP="008317CF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8317CF">
        <w:rPr>
          <w:rFonts w:ascii="Times New Roman" w:hAnsi="Times New Roman"/>
          <w:b/>
          <w:bCs/>
          <w:sz w:val="24"/>
          <w:szCs w:val="24"/>
        </w:rPr>
        <w:t>Sprint 4 :</w:t>
      </w:r>
    </w:p>
    <w:p w14:paraId="1D6AE523" w14:textId="77777777" w:rsidR="008317CF" w:rsidRPr="008317CF" w:rsidRDefault="008317CF" w:rsidP="008317CF">
      <w:pPr>
        <w:numPr>
          <w:ilvl w:val="0"/>
          <w:numId w:val="11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8317CF">
        <w:rPr>
          <w:rFonts w:ascii="Times New Roman" w:hAnsi="Times New Roman"/>
          <w:sz w:val="24"/>
          <w:szCs w:val="24"/>
        </w:rPr>
        <w:t>Finir les petits appartements si non complet et faire les 3 derniers petits espaces (jardin, chambre, salle de bain, salon)</w:t>
      </w:r>
    </w:p>
    <w:p w14:paraId="28E51F39" w14:textId="77777777" w:rsidR="008317CF" w:rsidRPr="008317CF" w:rsidRDefault="008317CF" w:rsidP="008317CF">
      <w:pPr>
        <w:numPr>
          <w:ilvl w:val="0"/>
          <w:numId w:val="11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8317CF">
        <w:rPr>
          <w:rFonts w:ascii="Times New Roman" w:hAnsi="Times New Roman"/>
          <w:sz w:val="24"/>
          <w:szCs w:val="24"/>
        </w:rPr>
        <w:t xml:space="preserve">La sprint </w:t>
      </w:r>
      <w:proofErr w:type="spellStart"/>
      <w:r w:rsidRPr="008317CF">
        <w:rPr>
          <w:rFonts w:ascii="Times New Roman" w:hAnsi="Times New Roman"/>
          <w:sz w:val="24"/>
          <w:szCs w:val="24"/>
        </w:rPr>
        <w:t>review</w:t>
      </w:r>
      <w:proofErr w:type="spellEnd"/>
      <w:r w:rsidRPr="008317CF">
        <w:rPr>
          <w:rFonts w:ascii="Times New Roman" w:hAnsi="Times New Roman"/>
          <w:sz w:val="24"/>
          <w:szCs w:val="24"/>
        </w:rPr>
        <w:t xml:space="preserve"> se fera le 05.03.2024</w:t>
      </w:r>
    </w:p>
    <w:p w14:paraId="78EB8753" w14:textId="77777777" w:rsidR="008317CF" w:rsidRPr="008317CF" w:rsidRDefault="008317CF" w:rsidP="008317CF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8317CF">
        <w:rPr>
          <w:rFonts w:ascii="Times New Roman" w:hAnsi="Times New Roman"/>
          <w:b/>
          <w:bCs/>
          <w:sz w:val="24"/>
          <w:szCs w:val="24"/>
        </w:rPr>
        <w:t>Sprint 5 :</w:t>
      </w:r>
    </w:p>
    <w:p w14:paraId="7EB36F23" w14:textId="77777777" w:rsidR="008317CF" w:rsidRPr="008317CF" w:rsidRDefault="008317CF" w:rsidP="008317CF">
      <w:pPr>
        <w:numPr>
          <w:ilvl w:val="0"/>
          <w:numId w:val="12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8317CF">
        <w:rPr>
          <w:rFonts w:ascii="Times New Roman" w:hAnsi="Times New Roman"/>
          <w:sz w:val="24"/>
          <w:szCs w:val="24"/>
        </w:rPr>
        <w:t xml:space="preserve">Réalisation des tests sur chaque </w:t>
      </w:r>
      <w:proofErr w:type="spellStart"/>
      <w:r w:rsidRPr="008317CF">
        <w:rPr>
          <w:rFonts w:ascii="Times New Roman" w:hAnsi="Times New Roman"/>
          <w:sz w:val="24"/>
          <w:szCs w:val="24"/>
        </w:rPr>
        <w:t>userstory</w:t>
      </w:r>
      <w:proofErr w:type="spellEnd"/>
    </w:p>
    <w:p w14:paraId="44BB98D0" w14:textId="77777777" w:rsidR="008317CF" w:rsidRPr="008317CF" w:rsidRDefault="008317CF" w:rsidP="008317CF">
      <w:pPr>
        <w:numPr>
          <w:ilvl w:val="0"/>
          <w:numId w:val="12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8317CF">
        <w:rPr>
          <w:rFonts w:ascii="Times New Roman" w:hAnsi="Times New Roman"/>
          <w:sz w:val="24"/>
          <w:szCs w:val="24"/>
        </w:rPr>
        <w:t xml:space="preserve">La sprint </w:t>
      </w:r>
      <w:proofErr w:type="spellStart"/>
      <w:r w:rsidRPr="008317CF">
        <w:rPr>
          <w:rFonts w:ascii="Times New Roman" w:hAnsi="Times New Roman"/>
          <w:sz w:val="24"/>
          <w:szCs w:val="24"/>
        </w:rPr>
        <w:t>review</w:t>
      </w:r>
      <w:proofErr w:type="spellEnd"/>
      <w:r w:rsidRPr="008317CF">
        <w:rPr>
          <w:rFonts w:ascii="Times New Roman" w:hAnsi="Times New Roman"/>
          <w:sz w:val="24"/>
          <w:szCs w:val="24"/>
        </w:rPr>
        <w:t xml:space="preserve"> se fera le 12.03.2024</w:t>
      </w:r>
    </w:p>
    <w:p w14:paraId="6BE22A38" w14:textId="77777777" w:rsidR="008317CF" w:rsidRPr="008317CF" w:rsidRDefault="008317CF" w:rsidP="008317CF">
      <w:pPr>
        <w:numPr>
          <w:ilvl w:val="0"/>
          <w:numId w:val="12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8317CF">
        <w:rPr>
          <w:rFonts w:ascii="Times New Roman" w:hAnsi="Times New Roman"/>
          <w:sz w:val="24"/>
          <w:szCs w:val="24"/>
        </w:rPr>
        <w:t> </w:t>
      </w:r>
    </w:p>
    <w:p w14:paraId="5E7A8B32" w14:textId="77777777" w:rsidR="008317CF" w:rsidRPr="008317CF" w:rsidRDefault="008317CF" w:rsidP="008317CF">
      <w:pPr>
        <w:pStyle w:val="Corpsdetexte"/>
      </w:pPr>
    </w:p>
    <w:p w14:paraId="1E3AE9E3" w14:textId="77777777" w:rsidR="00F16ADE" w:rsidRDefault="00ED6F41" w:rsidP="0076036D">
      <w:pPr>
        <w:pStyle w:val="Informations"/>
      </w:pPr>
      <w:r w:rsidRPr="00D160DD">
        <w:t xml:space="preserve">Ce paragraphe présente </w:t>
      </w:r>
      <w:r w:rsidR="00F16ADE">
        <w:t xml:space="preserve">tout d’abord </w:t>
      </w:r>
      <w:r w:rsidRPr="00D160DD">
        <w:t>le</w:t>
      </w:r>
      <w:r w:rsidR="00F16ADE">
        <w:t>s</w:t>
      </w:r>
      <w:r w:rsidRPr="00D160DD">
        <w:t xml:space="preserve"> </w:t>
      </w:r>
      <w:r w:rsidR="00F16ADE">
        <w:t xml:space="preserve">éléments de </w:t>
      </w:r>
      <w:r w:rsidRPr="00D160DD">
        <w:t>p</w:t>
      </w:r>
      <w:r w:rsidR="007F30AE" w:rsidRPr="00D160DD">
        <w:t>lanning</w:t>
      </w:r>
      <w:r w:rsidR="00F16ADE">
        <w:t xml:space="preserve"> connus dès le départ</w:t>
      </w:r>
    </w:p>
    <w:p w14:paraId="552B7272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début</w:t>
      </w:r>
    </w:p>
    <w:p w14:paraId="7ED2561A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fin</w:t>
      </w:r>
    </w:p>
    <w:p w14:paraId="663E29B7" w14:textId="77777777" w:rsidR="00F16ADE" w:rsidRDefault="00F16ADE">
      <w:pPr>
        <w:pStyle w:val="Informations"/>
        <w:numPr>
          <w:ilvl w:val="0"/>
          <w:numId w:val="5"/>
        </w:numPr>
      </w:pPr>
      <w:r>
        <w:t>V</w:t>
      </w:r>
      <w:r w:rsidR="00505421" w:rsidRPr="00D160DD">
        <w:t>acances et congés</w:t>
      </w:r>
    </w:p>
    <w:p w14:paraId="79D33E7F" w14:textId="77777777" w:rsidR="00F16ADE" w:rsidRDefault="00F16ADE">
      <w:pPr>
        <w:pStyle w:val="Informations"/>
        <w:numPr>
          <w:ilvl w:val="0"/>
          <w:numId w:val="5"/>
        </w:numPr>
      </w:pPr>
      <w:r>
        <w:t>Nombre d’heures par semaine dédiées au projet</w:t>
      </w:r>
    </w:p>
    <w:p w14:paraId="3811995B" w14:textId="77777777" w:rsidR="00F16ADE" w:rsidRDefault="00F16ADE" w:rsidP="0076036D">
      <w:pPr>
        <w:pStyle w:val="Informations"/>
      </w:pPr>
    </w:p>
    <w:p w14:paraId="1634FE6B" w14:textId="77777777" w:rsidR="00F16ADE" w:rsidRDefault="00F16ADE" w:rsidP="0076036D">
      <w:pPr>
        <w:pStyle w:val="Informations"/>
      </w:pPr>
      <w:r>
        <w:t>On propose ensuite une découpe en sprints. Pour chaque sprint, on spécifie :</w:t>
      </w:r>
    </w:p>
    <w:p w14:paraId="0A1117DB" w14:textId="77777777" w:rsidR="00F16ADE" w:rsidRDefault="00F16ADE">
      <w:pPr>
        <w:pStyle w:val="Informations"/>
        <w:numPr>
          <w:ilvl w:val="0"/>
          <w:numId w:val="6"/>
        </w:numPr>
      </w:pPr>
      <w:r>
        <w:t>Le but du sprint</w:t>
      </w:r>
    </w:p>
    <w:p w14:paraId="4CCCDCE3" w14:textId="77777777" w:rsidR="00F16ADE" w:rsidRDefault="00F16ADE">
      <w:pPr>
        <w:pStyle w:val="Informations"/>
        <w:numPr>
          <w:ilvl w:val="0"/>
          <w:numId w:val="6"/>
        </w:numPr>
      </w:pPr>
      <w:r>
        <w:t xml:space="preserve">La date/heure de la sprint </w:t>
      </w:r>
      <w:proofErr w:type="spellStart"/>
      <w:r>
        <w:t>review</w:t>
      </w:r>
      <w:proofErr w:type="spellEnd"/>
    </w:p>
    <w:p w14:paraId="6A42D05F" w14:textId="77777777" w:rsidR="00F16ADE" w:rsidRDefault="00F16ADE" w:rsidP="00F16ADE">
      <w:pPr>
        <w:pStyle w:val="Informations"/>
      </w:pPr>
    </w:p>
    <w:p w14:paraId="2040B989" w14:textId="77777777" w:rsidR="007F30AE" w:rsidRPr="007F30AE" w:rsidRDefault="007F30AE" w:rsidP="008E53F9">
      <w:pPr>
        <w:pStyle w:val="Titre1"/>
      </w:pPr>
      <w:bookmarkStart w:id="18" w:name="_Toc532179957"/>
      <w:bookmarkStart w:id="19" w:name="_Toc165969641"/>
      <w:bookmarkStart w:id="20" w:name="_Toc160545348"/>
      <w:r w:rsidRPr="007F30AE">
        <w:t>Analyse</w:t>
      </w:r>
      <w:bookmarkEnd w:id="18"/>
      <w:bookmarkEnd w:id="19"/>
      <w:r w:rsidR="00446E95">
        <w:t xml:space="preserve"> fonctionnelle</w:t>
      </w:r>
      <w:bookmarkEnd w:id="20"/>
    </w:p>
    <w:p w14:paraId="6E1A7B42" w14:textId="77777777" w:rsidR="00B50A71" w:rsidRDefault="00B50A71" w:rsidP="00B50A71">
      <w:bookmarkStart w:id="21" w:name="_Toc532179959"/>
      <w:bookmarkStart w:id="22" w:name="_Toc165969643"/>
    </w:p>
    <w:p w14:paraId="08F77F8D" w14:textId="77777777" w:rsidR="00BB5C5A" w:rsidRDefault="00BB5C5A" w:rsidP="00BB5C5A">
      <w:pPr>
        <w:pStyle w:val="Titre3"/>
      </w:pPr>
      <w:bookmarkStart w:id="23" w:name="_Toc160545349"/>
      <w:r>
        <w:t>Chambre</w:t>
      </w:r>
      <w:bookmarkEnd w:id="23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B5C5A" w14:paraId="01249283" w14:textId="77777777" w:rsidTr="00E70746">
        <w:tc>
          <w:tcPr>
            <w:tcW w:w="0" w:type="auto"/>
          </w:tcPr>
          <w:p w14:paraId="19E4FF58" w14:textId="77777777" w:rsidR="00BB5C5A" w:rsidRDefault="00BB5C5A" w:rsidP="00E70746">
            <w:r>
              <w:t>En tant que locataire dans l'immeuble je veux une chambre pour y dormir.</w:t>
            </w:r>
          </w:p>
        </w:tc>
      </w:tr>
      <w:tr w:rsidR="00BB5C5A" w14:paraId="3816DF55" w14:textId="77777777" w:rsidTr="00E70746">
        <w:tc>
          <w:tcPr>
            <w:tcW w:w="0" w:type="auto"/>
          </w:tcPr>
          <w:p w14:paraId="73156043" w14:textId="77777777" w:rsidR="00BB5C5A" w:rsidRDefault="00BB5C5A" w:rsidP="00E70746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952"/>
              <w:gridCol w:w="7088"/>
            </w:tblGrid>
            <w:tr w:rsidR="00BB5C5A" w14:paraId="25600E43" w14:textId="77777777" w:rsidTr="00E70746">
              <w:tc>
                <w:tcPr>
                  <w:tcW w:w="0" w:type="auto"/>
                </w:tcPr>
                <w:p w14:paraId="161ADEC8" w14:textId="77777777" w:rsidR="00BB5C5A" w:rsidRDefault="00BB5C5A" w:rsidP="00E70746">
                  <w:r>
                    <w:t>Lit</w:t>
                  </w:r>
                </w:p>
              </w:tc>
              <w:tc>
                <w:tcPr>
                  <w:tcW w:w="0" w:type="auto"/>
                </w:tcPr>
                <w:p w14:paraId="1FE16803" w14:textId="77777777" w:rsidR="00BB5C5A" w:rsidRDefault="00BB5C5A" w:rsidP="00E70746">
                  <w:r>
                    <w:t>Quand je rentre dans la pièce, dans le coin à droite il y a un grand lit de 120x230x70cm</w:t>
                  </w:r>
                </w:p>
              </w:tc>
            </w:tr>
            <w:tr w:rsidR="00BB5C5A" w14:paraId="6409B233" w14:textId="77777777" w:rsidTr="00E70746">
              <w:tc>
                <w:tcPr>
                  <w:tcW w:w="0" w:type="auto"/>
                </w:tcPr>
                <w:p w14:paraId="710FEBA4" w14:textId="77777777" w:rsidR="00BB5C5A" w:rsidRDefault="00BB5C5A" w:rsidP="00E70746">
                  <w:r>
                    <w:t>Dimension de la pièce</w:t>
                  </w:r>
                </w:p>
              </w:tc>
              <w:tc>
                <w:tcPr>
                  <w:tcW w:w="0" w:type="auto"/>
                </w:tcPr>
                <w:p w14:paraId="0ACFE17A" w14:textId="77777777" w:rsidR="00BB5C5A" w:rsidRDefault="00BB5C5A" w:rsidP="00E70746">
                  <w:r>
                    <w:t>Quand je rentre dans la pièce je mesure une pièce qui fait 800x800cm et une hauteur de 250cm</w:t>
                  </w:r>
                </w:p>
              </w:tc>
            </w:tr>
            <w:tr w:rsidR="00BB5C5A" w14:paraId="20A5A5BE" w14:textId="77777777" w:rsidTr="00E70746">
              <w:tc>
                <w:tcPr>
                  <w:tcW w:w="0" w:type="auto"/>
                </w:tcPr>
                <w:p w14:paraId="63064729" w14:textId="77777777" w:rsidR="00BB5C5A" w:rsidRDefault="00BB5C5A" w:rsidP="00E70746">
                  <w:r>
                    <w:t>Table</w:t>
                  </w:r>
                </w:p>
              </w:tc>
              <w:tc>
                <w:tcPr>
                  <w:tcW w:w="0" w:type="auto"/>
                </w:tcPr>
                <w:p w14:paraId="02E4DAAC" w14:textId="77777777" w:rsidR="00BB5C5A" w:rsidRDefault="00BB5C5A" w:rsidP="00E70746">
                  <w:r>
                    <w:t>Quand je rentre dans la chambre au milieu il y a une table de 200x140x120</w:t>
                  </w:r>
                </w:p>
              </w:tc>
            </w:tr>
            <w:tr w:rsidR="00BB5C5A" w14:paraId="1D383EE0" w14:textId="77777777" w:rsidTr="00E70746">
              <w:tc>
                <w:tcPr>
                  <w:tcW w:w="0" w:type="auto"/>
                </w:tcPr>
                <w:p w14:paraId="0DD438C7" w14:textId="77777777" w:rsidR="00BB5C5A" w:rsidRDefault="00BB5C5A" w:rsidP="00E70746">
                  <w:r>
                    <w:t>Lampe plafond</w:t>
                  </w:r>
                </w:p>
              </w:tc>
              <w:tc>
                <w:tcPr>
                  <w:tcW w:w="0" w:type="auto"/>
                </w:tcPr>
                <w:p w14:paraId="2192F11A" w14:textId="77777777" w:rsidR="00BB5C5A" w:rsidRDefault="00BB5C5A" w:rsidP="00E70746">
                  <w:r>
                    <w:t xml:space="preserve">Quand je me couche sur mon lit, juste </w:t>
                  </w:r>
                  <w:proofErr w:type="spellStart"/>
                  <w:r>
                    <w:t>au dessus</w:t>
                  </w:r>
                  <w:proofErr w:type="spellEnd"/>
                  <w:r>
                    <w:t xml:space="preserve"> de ma tête je vois une lampe ronde en verre de 8cm de rayon</w:t>
                  </w:r>
                </w:p>
              </w:tc>
            </w:tr>
            <w:tr w:rsidR="00BB5C5A" w14:paraId="61AEACBB" w14:textId="77777777" w:rsidTr="00E70746">
              <w:tc>
                <w:tcPr>
                  <w:tcW w:w="0" w:type="auto"/>
                </w:tcPr>
                <w:p w14:paraId="11D0D558" w14:textId="77777777" w:rsidR="00BB5C5A" w:rsidRDefault="00BB5C5A" w:rsidP="00E70746">
                  <w:r>
                    <w:t>Télévision</w:t>
                  </w:r>
                </w:p>
              </w:tc>
              <w:tc>
                <w:tcPr>
                  <w:tcW w:w="0" w:type="auto"/>
                </w:tcPr>
                <w:p w14:paraId="13954CC4" w14:textId="77777777" w:rsidR="00BB5C5A" w:rsidRDefault="00BB5C5A" w:rsidP="00E70746">
                  <w:r>
                    <w:t>Au pied du lit, il y a une télévision de 1m80 sur 70cm posé sur une table de 1m de hauteur</w:t>
                  </w:r>
                </w:p>
              </w:tc>
            </w:tr>
            <w:tr w:rsidR="00BB5C5A" w14:paraId="02B86FBB" w14:textId="77777777" w:rsidTr="00E70746">
              <w:tc>
                <w:tcPr>
                  <w:tcW w:w="0" w:type="auto"/>
                </w:tcPr>
                <w:p w14:paraId="05255E40" w14:textId="77777777" w:rsidR="00BB5C5A" w:rsidRDefault="00BB5C5A" w:rsidP="00E70746">
                  <w:r>
                    <w:t>Bureau</w:t>
                  </w:r>
                </w:p>
              </w:tc>
              <w:tc>
                <w:tcPr>
                  <w:tcW w:w="0" w:type="auto"/>
                </w:tcPr>
                <w:p w14:paraId="059D6856" w14:textId="77777777" w:rsidR="00BB5C5A" w:rsidRDefault="00BB5C5A" w:rsidP="00E70746">
                  <w:r>
                    <w:t>Quand je rentre dans la pièce, contre le mur à gauche il y a un bureau de 170x90x100</w:t>
                  </w:r>
                </w:p>
              </w:tc>
            </w:tr>
            <w:tr w:rsidR="00BB5C5A" w14:paraId="0C1A0A4E" w14:textId="77777777" w:rsidTr="00E70746">
              <w:tc>
                <w:tcPr>
                  <w:tcW w:w="0" w:type="auto"/>
                </w:tcPr>
                <w:p w14:paraId="78A30D28" w14:textId="77777777" w:rsidR="00BB5C5A" w:rsidRDefault="00BB5C5A" w:rsidP="00E70746">
                  <w:r>
                    <w:t>Sur le bureau</w:t>
                  </w:r>
                </w:p>
              </w:tc>
              <w:tc>
                <w:tcPr>
                  <w:tcW w:w="0" w:type="auto"/>
                </w:tcPr>
                <w:p w14:paraId="223CA887" w14:textId="77777777" w:rsidR="00BB5C5A" w:rsidRDefault="00BB5C5A" w:rsidP="00E70746">
                  <w:r>
                    <w:t>Sur le bureau il y a un écran, un clavier et une souris posés sur un tapis de souris</w:t>
                  </w:r>
                </w:p>
              </w:tc>
            </w:tr>
            <w:tr w:rsidR="00BB5C5A" w14:paraId="2D98A9BB" w14:textId="77777777" w:rsidTr="00E70746">
              <w:tc>
                <w:tcPr>
                  <w:tcW w:w="0" w:type="auto"/>
                </w:tcPr>
                <w:p w14:paraId="5E09FBD8" w14:textId="77777777" w:rsidR="00BB5C5A" w:rsidRDefault="00BB5C5A" w:rsidP="00E70746">
                  <w:r>
                    <w:t>Matériau mur</w:t>
                  </w:r>
                </w:p>
              </w:tc>
              <w:tc>
                <w:tcPr>
                  <w:tcW w:w="0" w:type="auto"/>
                </w:tcPr>
                <w:p w14:paraId="400F7F6F" w14:textId="77777777" w:rsidR="00BB5C5A" w:rsidRDefault="00BB5C5A" w:rsidP="00E70746">
                  <w:r>
                    <w:t>Tous les murs/plafonds de la chambre sont en crépis</w:t>
                  </w:r>
                </w:p>
              </w:tc>
            </w:tr>
            <w:tr w:rsidR="00BB5C5A" w14:paraId="6F275402" w14:textId="77777777" w:rsidTr="00E70746">
              <w:tc>
                <w:tcPr>
                  <w:tcW w:w="0" w:type="auto"/>
                </w:tcPr>
                <w:p w14:paraId="54B42DB2" w14:textId="77777777" w:rsidR="00BB5C5A" w:rsidRDefault="00BB5C5A" w:rsidP="00E70746">
                  <w:r>
                    <w:t>Chaises</w:t>
                  </w:r>
                </w:p>
              </w:tc>
              <w:tc>
                <w:tcPr>
                  <w:tcW w:w="0" w:type="auto"/>
                </w:tcPr>
                <w:p w14:paraId="1F49D970" w14:textId="77777777" w:rsidR="00BB5C5A" w:rsidRDefault="00BB5C5A" w:rsidP="00E70746">
                  <w:r>
                    <w:t>Autour de la table, il y a 6 chaises en bois.</w:t>
                  </w:r>
                </w:p>
              </w:tc>
            </w:tr>
            <w:tr w:rsidR="00BB5C5A" w14:paraId="144C8921" w14:textId="77777777" w:rsidTr="00E70746">
              <w:tc>
                <w:tcPr>
                  <w:tcW w:w="0" w:type="auto"/>
                </w:tcPr>
                <w:p w14:paraId="52CEC504" w14:textId="77777777" w:rsidR="00BB5C5A" w:rsidRDefault="00BB5C5A" w:rsidP="00E70746">
                  <w:r>
                    <w:t>Etage et emplacement</w:t>
                  </w:r>
                </w:p>
              </w:tc>
              <w:tc>
                <w:tcPr>
                  <w:tcW w:w="0" w:type="auto"/>
                </w:tcPr>
                <w:p w14:paraId="616900B2" w14:textId="77777777" w:rsidR="00BB5C5A" w:rsidRDefault="00BB5C5A" w:rsidP="00E70746">
                  <w:r>
                    <w:t>Dans l'immeuble, la chambre est dans l'appartement au 2ème étage au sud-ouest.</w:t>
                  </w:r>
                </w:p>
              </w:tc>
            </w:tr>
          </w:tbl>
          <w:p w14:paraId="57357002" w14:textId="77777777" w:rsidR="00BB5C5A" w:rsidRDefault="00BB5C5A" w:rsidP="00E70746"/>
        </w:tc>
      </w:tr>
    </w:tbl>
    <w:p w14:paraId="60829B37" w14:textId="77777777" w:rsidR="00BB5C5A" w:rsidRDefault="00BB5C5A" w:rsidP="00BB5C5A"/>
    <w:p w14:paraId="0D8976EF" w14:textId="77777777" w:rsidR="00BB5C5A" w:rsidRDefault="00BB5C5A" w:rsidP="00BB5C5A">
      <w:pPr>
        <w:pStyle w:val="Titre3"/>
      </w:pPr>
      <w:bookmarkStart w:id="24" w:name="_Toc160545350"/>
      <w:r>
        <w:lastRenderedPageBreak/>
        <w:t>Appartement</w:t>
      </w:r>
      <w:bookmarkEnd w:id="24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B5C5A" w14:paraId="55704040" w14:textId="77777777" w:rsidTr="00E70746">
        <w:tc>
          <w:tcPr>
            <w:tcW w:w="0" w:type="auto"/>
          </w:tcPr>
          <w:p w14:paraId="6DA45C27" w14:textId="77777777" w:rsidR="00BB5C5A" w:rsidRDefault="00BB5C5A" w:rsidP="00E70746">
            <w:r>
              <w:t xml:space="preserve">En tant que propriétaire de l'appartement Je veux un </w:t>
            </w:r>
            <w:proofErr w:type="gramStart"/>
            <w:r>
              <w:t>studio  Pour</w:t>
            </w:r>
            <w:proofErr w:type="gramEnd"/>
            <w:r>
              <w:t xml:space="preserve"> pouvoir y vivre toute l'année</w:t>
            </w:r>
          </w:p>
        </w:tc>
      </w:tr>
      <w:tr w:rsidR="00BB5C5A" w14:paraId="2D47C7CF" w14:textId="77777777" w:rsidTr="00E70746">
        <w:tc>
          <w:tcPr>
            <w:tcW w:w="0" w:type="auto"/>
          </w:tcPr>
          <w:p w14:paraId="4E5DA94C" w14:textId="77777777" w:rsidR="00BB5C5A" w:rsidRDefault="00BB5C5A" w:rsidP="00E70746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480"/>
              <w:gridCol w:w="7560"/>
            </w:tblGrid>
            <w:tr w:rsidR="00BB5C5A" w14:paraId="43501409" w14:textId="77777777" w:rsidTr="00E70746">
              <w:tc>
                <w:tcPr>
                  <w:tcW w:w="0" w:type="auto"/>
                </w:tcPr>
                <w:p w14:paraId="7A349E79" w14:textId="77777777" w:rsidR="00BB5C5A" w:rsidRDefault="00BB5C5A" w:rsidP="00E70746">
                  <w:proofErr w:type="gramStart"/>
                  <w:r>
                    <w:t>pc</w:t>
                  </w:r>
                  <w:proofErr w:type="gramEnd"/>
                  <w:r>
                    <w:t xml:space="preserve"> et fenêtre</w:t>
                  </w:r>
                </w:p>
              </w:tc>
              <w:tc>
                <w:tcPr>
                  <w:tcW w:w="0" w:type="auto"/>
                </w:tcPr>
                <w:p w14:paraId="4FB08E4E" w14:textId="77777777" w:rsidR="00BB5C5A" w:rsidRDefault="00BB5C5A" w:rsidP="00E70746">
                  <w:r>
                    <w:t xml:space="preserve">Dans le coin supérieur droit de l'appartement, quand j'entre dans l'appartement, Il y a un bureau à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d'une fenêtre, avec un pc fixe et un écran</w:t>
                  </w:r>
                </w:p>
              </w:tc>
            </w:tr>
            <w:tr w:rsidR="00BB5C5A" w14:paraId="4AAD43B5" w14:textId="77777777" w:rsidTr="00E70746">
              <w:tc>
                <w:tcPr>
                  <w:tcW w:w="0" w:type="auto"/>
                </w:tcPr>
                <w:p w14:paraId="721D84F8" w14:textId="77777777" w:rsidR="00BB5C5A" w:rsidRDefault="00BB5C5A" w:rsidP="00E70746">
                  <w:proofErr w:type="gramStart"/>
                  <w:r>
                    <w:t>lit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718306EA" w14:textId="77777777" w:rsidR="00BB5C5A" w:rsidRDefault="00BB5C5A" w:rsidP="00E70746">
                  <w:r>
                    <w:t xml:space="preserve">A gauche, quand j'entre dans l'appartement, Il y a un lit de deux mètres de long et </w:t>
                  </w:r>
                  <w:proofErr w:type="gramStart"/>
                  <w:r>
                    <w:t>de un</w:t>
                  </w:r>
                  <w:proofErr w:type="gramEnd"/>
                  <w:r>
                    <w:t xml:space="preserve"> mètre de large en bois.</w:t>
                  </w:r>
                </w:p>
              </w:tc>
            </w:tr>
            <w:tr w:rsidR="00BB5C5A" w14:paraId="7A9CDDDC" w14:textId="77777777" w:rsidTr="00E70746">
              <w:tc>
                <w:tcPr>
                  <w:tcW w:w="0" w:type="auto"/>
                </w:tcPr>
                <w:p w14:paraId="740B449A" w14:textId="77777777" w:rsidR="00BB5C5A" w:rsidRDefault="00BB5C5A" w:rsidP="00E70746">
                  <w:proofErr w:type="gramStart"/>
                  <w:r>
                    <w:t>colonne</w:t>
                  </w:r>
                  <w:proofErr w:type="gramEnd"/>
                  <w:r>
                    <w:t xml:space="preserve"> et cheminée</w:t>
                  </w:r>
                </w:p>
              </w:tc>
              <w:tc>
                <w:tcPr>
                  <w:tcW w:w="0" w:type="auto"/>
                </w:tcPr>
                <w:p w14:paraId="6F53BD95" w14:textId="77777777" w:rsidR="00BB5C5A" w:rsidRDefault="00BB5C5A" w:rsidP="00E70746">
                  <w:r>
                    <w:t xml:space="preserve">Au milieu de </w:t>
                  </w:r>
                  <w:proofErr w:type="gramStart"/>
                  <w:r>
                    <w:t>l'appartement  Quand</w:t>
                  </w:r>
                  <w:proofErr w:type="gramEnd"/>
                  <w:r>
                    <w:t xml:space="preserve"> j'entre par la porte  Il y a une colonne avec une cheminée devant.</w:t>
                  </w:r>
                </w:p>
              </w:tc>
            </w:tr>
            <w:tr w:rsidR="00BB5C5A" w14:paraId="2F4D4AF0" w14:textId="77777777" w:rsidTr="00E70746">
              <w:tc>
                <w:tcPr>
                  <w:tcW w:w="0" w:type="auto"/>
                </w:tcPr>
                <w:p w14:paraId="6EF82DF1" w14:textId="77777777" w:rsidR="00BB5C5A" w:rsidRDefault="00BB5C5A" w:rsidP="00E70746">
                  <w:r>
                    <w:t>Cuisine</w:t>
                  </w:r>
                </w:p>
              </w:tc>
              <w:tc>
                <w:tcPr>
                  <w:tcW w:w="0" w:type="auto"/>
                </w:tcPr>
                <w:p w14:paraId="42075B7B" w14:textId="77777777" w:rsidR="00BB5C5A" w:rsidRDefault="00BB5C5A" w:rsidP="00E70746">
                  <w:r>
                    <w:t xml:space="preserve">A droite de </w:t>
                  </w:r>
                  <w:proofErr w:type="gramStart"/>
                  <w:r>
                    <w:t>l'appartement  quand</w:t>
                  </w:r>
                  <w:proofErr w:type="gramEnd"/>
                  <w:r>
                    <w:t xml:space="preserve"> j'entre par la porte  Il y a une cuisine composée des appareils dans l'ordre suivant : un four, un </w:t>
                  </w:r>
                  <w:proofErr w:type="spellStart"/>
                  <w:r>
                    <w:t>lave vaisselle</w:t>
                  </w:r>
                  <w:proofErr w:type="spellEnd"/>
                  <w:r>
                    <w:t>, 4 plaques à induction et un réfrigérateur.</w:t>
                  </w:r>
                </w:p>
              </w:tc>
            </w:tr>
            <w:tr w:rsidR="00BB5C5A" w14:paraId="706DFF26" w14:textId="77777777" w:rsidTr="00E70746">
              <w:tc>
                <w:tcPr>
                  <w:tcW w:w="0" w:type="auto"/>
                </w:tcPr>
                <w:p w14:paraId="43409714" w14:textId="77777777" w:rsidR="00BB5C5A" w:rsidRDefault="00BB5C5A" w:rsidP="00E70746">
                  <w:r>
                    <w:t>Plante</w:t>
                  </w:r>
                </w:p>
              </w:tc>
              <w:tc>
                <w:tcPr>
                  <w:tcW w:w="0" w:type="auto"/>
                </w:tcPr>
                <w:p w14:paraId="1FF0B575" w14:textId="77777777" w:rsidR="00BB5C5A" w:rsidRDefault="00BB5C5A" w:rsidP="00E70746">
                  <w:r>
                    <w:t>A droite de la cheminée, il y a une plante verte dans un pot brun.</w:t>
                  </w:r>
                </w:p>
              </w:tc>
            </w:tr>
            <w:tr w:rsidR="00BB5C5A" w14:paraId="1C803A42" w14:textId="77777777" w:rsidTr="00E70746">
              <w:tc>
                <w:tcPr>
                  <w:tcW w:w="0" w:type="auto"/>
                </w:tcPr>
                <w:p w14:paraId="46E2571B" w14:textId="77777777" w:rsidR="00BB5C5A" w:rsidRDefault="00BB5C5A" w:rsidP="00E70746">
                  <w:r>
                    <w:t>Fenêtres</w:t>
                  </w:r>
                </w:p>
              </w:tc>
              <w:tc>
                <w:tcPr>
                  <w:tcW w:w="0" w:type="auto"/>
                </w:tcPr>
                <w:p w14:paraId="74347BD9" w14:textId="77777777" w:rsidR="00BB5C5A" w:rsidRDefault="00BB5C5A" w:rsidP="00E70746">
                  <w:r>
                    <w:t>Sur les murs de l'appartement, Il y a 5 fenêtres carrées.</w:t>
                  </w:r>
                </w:p>
              </w:tc>
            </w:tr>
            <w:tr w:rsidR="00BB5C5A" w14:paraId="4B0B1C89" w14:textId="77777777" w:rsidTr="00E70746">
              <w:tc>
                <w:tcPr>
                  <w:tcW w:w="0" w:type="auto"/>
                </w:tcPr>
                <w:p w14:paraId="7E47A45B" w14:textId="77777777" w:rsidR="00BB5C5A" w:rsidRDefault="00BB5C5A" w:rsidP="00E70746">
                  <w:r>
                    <w:t>Murs</w:t>
                  </w:r>
                </w:p>
              </w:tc>
              <w:tc>
                <w:tcPr>
                  <w:tcW w:w="0" w:type="auto"/>
                </w:tcPr>
                <w:p w14:paraId="1D79219C" w14:textId="77777777" w:rsidR="00BB5C5A" w:rsidRDefault="00BB5C5A" w:rsidP="00E70746">
                  <w:r>
                    <w:t xml:space="preserve">Dans </w:t>
                  </w:r>
                  <w:proofErr w:type="gramStart"/>
                  <w:r>
                    <w:t>l'appartement ,</w:t>
                  </w:r>
                  <w:proofErr w:type="gramEnd"/>
                  <w:r>
                    <w:t xml:space="preserve"> les murs sont en crépis.</w:t>
                  </w:r>
                </w:p>
              </w:tc>
            </w:tr>
            <w:tr w:rsidR="00BB5C5A" w14:paraId="526BE029" w14:textId="77777777" w:rsidTr="00E70746">
              <w:tc>
                <w:tcPr>
                  <w:tcW w:w="0" w:type="auto"/>
                </w:tcPr>
                <w:p w14:paraId="04529CD3" w14:textId="77777777" w:rsidR="00BB5C5A" w:rsidRDefault="00BB5C5A" w:rsidP="00E70746">
                  <w:r>
                    <w:t>Projecteurs</w:t>
                  </w:r>
                </w:p>
              </w:tc>
              <w:tc>
                <w:tcPr>
                  <w:tcW w:w="0" w:type="auto"/>
                </w:tcPr>
                <w:p w14:paraId="7056F117" w14:textId="77777777" w:rsidR="00BB5C5A" w:rsidRDefault="00BB5C5A" w:rsidP="00E70746">
                  <w:r>
                    <w:t>Au plafond, Il y a quatre projecteurs noirs répartis en carré.</w:t>
                  </w:r>
                </w:p>
              </w:tc>
            </w:tr>
            <w:tr w:rsidR="00BB5C5A" w14:paraId="42E6AC6F" w14:textId="77777777" w:rsidTr="00E70746">
              <w:tc>
                <w:tcPr>
                  <w:tcW w:w="0" w:type="auto"/>
                </w:tcPr>
                <w:p w14:paraId="0F8378D0" w14:textId="77777777" w:rsidR="00BB5C5A" w:rsidRDefault="00BB5C5A" w:rsidP="00E70746">
                  <w:r>
                    <w:t>Etage et nombre</w:t>
                  </w:r>
                </w:p>
              </w:tc>
              <w:tc>
                <w:tcPr>
                  <w:tcW w:w="0" w:type="auto"/>
                </w:tcPr>
                <w:p w14:paraId="41BE76F7" w14:textId="77777777" w:rsidR="00BB5C5A" w:rsidRDefault="00BB5C5A" w:rsidP="00E70746">
                  <w:r>
                    <w:t xml:space="preserve">Dans l'immeuble au 2ème étage il y a 2 </w:t>
                  </w:r>
                  <w:proofErr w:type="gramStart"/>
                  <w:r>
                    <w:t>studio</w:t>
                  </w:r>
                  <w:proofErr w:type="gramEnd"/>
                  <w:r>
                    <w:t xml:space="preserve"> comme celui-ci, un au nord et un au sud. (</w:t>
                  </w:r>
                  <w:proofErr w:type="gramStart"/>
                  <w:r>
                    <w:t>voir</w:t>
                  </w:r>
                  <w:proofErr w:type="gramEnd"/>
                  <w:r>
                    <w:t xml:space="preserve"> image)</w:t>
                  </w:r>
                </w:p>
              </w:tc>
            </w:tr>
            <w:tr w:rsidR="00BB5C5A" w14:paraId="3E57AC7E" w14:textId="77777777" w:rsidTr="00E70746">
              <w:tc>
                <w:tcPr>
                  <w:tcW w:w="0" w:type="auto"/>
                </w:tcPr>
                <w:p w14:paraId="2671FBD6" w14:textId="77777777" w:rsidR="00BB5C5A" w:rsidRDefault="00BB5C5A" w:rsidP="00E70746">
                  <w:r>
                    <w:t>Dimensions</w:t>
                  </w:r>
                </w:p>
              </w:tc>
              <w:tc>
                <w:tcPr>
                  <w:tcW w:w="0" w:type="auto"/>
                </w:tcPr>
                <w:p w14:paraId="7DD70E97" w14:textId="77777777" w:rsidR="00BB5C5A" w:rsidRDefault="00BB5C5A" w:rsidP="00E70746">
                  <w:r>
                    <w:t>L'appartement fait 8000x5000 cm.</w:t>
                  </w:r>
                </w:p>
              </w:tc>
            </w:tr>
          </w:tbl>
          <w:p w14:paraId="44813E82" w14:textId="77777777" w:rsidR="00BB5C5A" w:rsidRDefault="00BB5C5A" w:rsidP="00E70746"/>
        </w:tc>
      </w:tr>
    </w:tbl>
    <w:p w14:paraId="35C92E16" w14:textId="77777777" w:rsidR="00BB5C5A" w:rsidRDefault="00BB5C5A" w:rsidP="00BB5C5A"/>
    <w:p w14:paraId="01F9CC53" w14:textId="77777777" w:rsidR="00BB5C5A" w:rsidRDefault="00BB5C5A" w:rsidP="00BB5C5A">
      <w:pPr>
        <w:pStyle w:val="Titre3"/>
      </w:pPr>
      <w:bookmarkStart w:id="25" w:name="_Toc160545351"/>
      <w:r>
        <w:t>Salle de bain</w:t>
      </w:r>
      <w:bookmarkEnd w:id="25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B5C5A" w14:paraId="5C49C8BF" w14:textId="77777777" w:rsidTr="00E70746">
        <w:tc>
          <w:tcPr>
            <w:tcW w:w="0" w:type="auto"/>
          </w:tcPr>
          <w:p w14:paraId="672046D2" w14:textId="77777777" w:rsidR="00BB5C5A" w:rsidRDefault="00BB5C5A" w:rsidP="00E70746">
            <w:r>
              <w:t>En tant qu'habitant Je veux des toilettes Pour pouvoir faire mes besoins</w:t>
            </w:r>
          </w:p>
        </w:tc>
      </w:tr>
      <w:tr w:rsidR="00BB5C5A" w14:paraId="38CD0ED0" w14:textId="77777777" w:rsidTr="00E70746">
        <w:tc>
          <w:tcPr>
            <w:tcW w:w="0" w:type="auto"/>
          </w:tcPr>
          <w:p w14:paraId="15A72BCB" w14:textId="77777777" w:rsidR="00BB5C5A" w:rsidRDefault="00BB5C5A" w:rsidP="00E70746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620"/>
              <w:gridCol w:w="7420"/>
            </w:tblGrid>
            <w:tr w:rsidR="00BB5C5A" w14:paraId="403C5E53" w14:textId="77777777" w:rsidTr="00E70746">
              <w:tc>
                <w:tcPr>
                  <w:tcW w:w="0" w:type="auto"/>
                </w:tcPr>
                <w:p w14:paraId="4947CD82" w14:textId="77777777" w:rsidR="00BB5C5A" w:rsidRDefault="00BB5C5A" w:rsidP="00E70746">
                  <w:r>
                    <w:t>Toilettes</w:t>
                  </w:r>
                </w:p>
              </w:tc>
              <w:tc>
                <w:tcPr>
                  <w:tcW w:w="0" w:type="auto"/>
                </w:tcPr>
                <w:p w14:paraId="62A3C7FF" w14:textId="77777777" w:rsidR="00BB5C5A" w:rsidRDefault="00BB5C5A" w:rsidP="00E70746">
                  <w:r>
                    <w:t>Sur la droite de la porte en entrant dans la pièce, il y a des toilettes.</w:t>
                  </w:r>
                </w:p>
              </w:tc>
            </w:tr>
            <w:tr w:rsidR="00BB5C5A" w14:paraId="59B43CB0" w14:textId="77777777" w:rsidTr="00E70746">
              <w:tc>
                <w:tcPr>
                  <w:tcW w:w="0" w:type="auto"/>
                </w:tcPr>
                <w:p w14:paraId="66FB6413" w14:textId="77777777" w:rsidR="00BB5C5A" w:rsidRDefault="00BB5C5A" w:rsidP="00E70746">
                  <w:r>
                    <w:t>Couleur</w:t>
                  </w:r>
                </w:p>
              </w:tc>
              <w:tc>
                <w:tcPr>
                  <w:tcW w:w="0" w:type="auto"/>
                </w:tcPr>
                <w:p w14:paraId="553B2982" w14:textId="77777777" w:rsidR="00BB5C5A" w:rsidRDefault="00BB5C5A" w:rsidP="00E70746">
                  <w:r>
                    <w:t>Dans la salle de bain à gauche de la porte, il y a des toilettes bleues</w:t>
                  </w:r>
                </w:p>
              </w:tc>
            </w:tr>
            <w:tr w:rsidR="00BB5C5A" w14:paraId="7F819D07" w14:textId="77777777" w:rsidTr="00E70746">
              <w:tc>
                <w:tcPr>
                  <w:tcW w:w="0" w:type="auto"/>
                </w:tcPr>
                <w:p w14:paraId="72890B52" w14:textId="77777777" w:rsidR="00BB5C5A" w:rsidRDefault="00BB5C5A" w:rsidP="00E70746">
                  <w:r>
                    <w:t>Papier</w:t>
                  </w:r>
                </w:p>
              </w:tc>
              <w:tc>
                <w:tcPr>
                  <w:tcW w:w="0" w:type="auto"/>
                </w:tcPr>
                <w:p w14:paraId="0E842B66" w14:textId="77777777" w:rsidR="00BB5C5A" w:rsidRDefault="00BB5C5A" w:rsidP="00E70746">
                  <w:r>
                    <w:t>Sur la droite des toilettes (en regardant depuis ceux-ci), il y a du papier déroulant.</w:t>
                  </w:r>
                </w:p>
              </w:tc>
            </w:tr>
            <w:tr w:rsidR="00BB5C5A" w14:paraId="684B890D" w14:textId="77777777" w:rsidTr="00E70746">
              <w:tc>
                <w:tcPr>
                  <w:tcW w:w="0" w:type="auto"/>
                </w:tcPr>
                <w:p w14:paraId="2A71FF7E" w14:textId="77777777" w:rsidR="00BB5C5A" w:rsidRDefault="00BB5C5A" w:rsidP="00E70746">
                  <w:r>
                    <w:t>Dimensions</w:t>
                  </w:r>
                </w:p>
              </w:tc>
              <w:tc>
                <w:tcPr>
                  <w:tcW w:w="0" w:type="auto"/>
                </w:tcPr>
                <w:p w14:paraId="7263589E" w14:textId="77777777" w:rsidR="00BB5C5A" w:rsidRDefault="00BB5C5A" w:rsidP="00E70746">
                  <w:r>
                    <w:t>Quand je mesure les dimensions des toilettes, elles font 60x30x60</w:t>
                  </w:r>
                </w:p>
              </w:tc>
            </w:tr>
            <w:tr w:rsidR="00BB5C5A" w14:paraId="22EF3E23" w14:textId="77777777" w:rsidTr="00E70746">
              <w:tc>
                <w:tcPr>
                  <w:tcW w:w="0" w:type="auto"/>
                </w:tcPr>
                <w:p w14:paraId="34D5A80B" w14:textId="77777777" w:rsidR="00BB5C5A" w:rsidRDefault="00BB5C5A" w:rsidP="00E70746">
                  <w:r>
                    <w:t>Visibilité de l'extérieur</w:t>
                  </w:r>
                </w:p>
              </w:tc>
              <w:tc>
                <w:tcPr>
                  <w:tcW w:w="0" w:type="auto"/>
                </w:tcPr>
                <w:p w14:paraId="039C6C31" w14:textId="77777777" w:rsidR="00BB5C5A" w:rsidRDefault="00BB5C5A" w:rsidP="00E70746">
                  <w:r>
                    <w:t>Quand je regarde dans la salle de bain par la fenêtre depuis l'extérieur, je ne peux pas voir l'intérieur grâce à une fenêtre teintée.</w:t>
                  </w:r>
                </w:p>
              </w:tc>
            </w:tr>
            <w:tr w:rsidR="00BB5C5A" w14:paraId="75AFDF3F" w14:textId="77777777" w:rsidTr="00E70746">
              <w:tc>
                <w:tcPr>
                  <w:tcW w:w="0" w:type="auto"/>
                </w:tcPr>
                <w:p w14:paraId="4F2F903E" w14:textId="77777777" w:rsidR="00BB5C5A" w:rsidRDefault="00BB5C5A" w:rsidP="00E70746">
                  <w:r>
                    <w:t>Carrelage au sol</w:t>
                  </w:r>
                </w:p>
              </w:tc>
              <w:tc>
                <w:tcPr>
                  <w:tcW w:w="0" w:type="auto"/>
                </w:tcPr>
                <w:p w14:paraId="6EBD77F5" w14:textId="77777777" w:rsidR="00BB5C5A" w:rsidRDefault="00BB5C5A" w:rsidP="00E70746">
                  <w:r>
                    <w:t>Sur le sol, il y a du carrelage blanc.</w:t>
                  </w:r>
                </w:p>
              </w:tc>
            </w:tr>
            <w:tr w:rsidR="00BB5C5A" w14:paraId="4FA9CF10" w14:textId="77777777" w:rsidTr="00E70746">
              <w:tc>
                <w:tcPr>
                  <w:tcW w:w="0" w:type="auto"/>
                </w:tcPr>
                <w:p w14:paraId="77146DCB" w14:textId="77777777" w:rsidR="00BB5C5A" w:rsidRDefault="00BB5C5A" w:rsidP="00E70746">
                  <w:r>
                    <w:t>Lumière</w:t>
                  </w:r>
                </w:p>
              </w:tc>
              <w:tc>
                <w:tcPr>
                  <w:tcW w:w="0" w:type="auto"/>
                </w:tcPr>
                <w:p w14:paraId="65C4F2F7" w14:textId="77777777" w:rsidR="00BB5C5A" w:rsidRDefault="00BB5C5A" w:rsidP="00E70746">
                  <w:r>
                    <w:t>Au centre de la pièce au plafond, il y a une lumière blanche.</w:t>
                  </w:r>
                </w:p>
              </w:tc>
            </w:tr>
            <w:tr w:rsidR="00BB5C5A" w14:paraId="278D85BB" w14:textId="77777777" w:rsidTr="00E70746">
              <w:tc>
                <w:tcPr>
                  <w:tcW w:w="0" w:type="auto"/>
                </w:tcPr>
                <w:p w14:paraId="407970C7" w14:textId="77777777" w:rsidR="00BB5C5A" w:rsidRDefault="00BB5C5A" w:rsidP="00E70746">
                  <w:r>
                    <w:t>Mur</w:t>
                  </w:r>
                </w:p>
              </w:tc>
              <w:tc>
                <w:tcPr>
                  <w:tcW w:w="0" w:type="auto"/>
                </w:tcPr>
                <w:p w14:paraId="0DE86594" w14:textId="77777777" w:rsidR="00BB5C5A" w:rsidRDefault="00BB5C5A" w:rsidP="00E70746">
                  <w:r>
                    <w:t>Dans la salle de bain, les murs sont blancs.</w:t>
                  </w:r>
                </w:p>
              </w:tc>
            </w:tr>
            <w:tr w:rsidR="00BB5C5A" w14:paraId="0083351A" w14:textId="77777777" w:rsidTr="00E70746">
              <w:tc>
                <w:tcPr>
                  <w:tcW w:w="0" w:type="auto"/>
                </w:tcPr>
                <w:p w14:paraId="7B501BCA" w14:textId="77777777" w:rsidR="00BB5C5A" w:rsidRDefault="00BB5C5A" w:rsidP="00E70746">
                  <w:r>
                    <w:t>Etage</w:t>
                  </w:r>
                </w:p>
              </w:tc>
              <w:tc>
                <w:tcPr>
                  <w:tcW w:w="0" w:type="auto"/>
                </w:tcPr>
                <w:p w14:paraId="4B4711D0" w14:textId="77777777" w:rsidR="00BB5C5A" w:rsidRDefault="00BB5C5A" w:rsidP="00E70746">
                  <w:r>
                    <w:t>Dans l'immeuble, la salle de bain est dans l'appartement au sud-ouest du 2ème étage</w:t>
                  </w:r>
                </w:p>
              </w:tc>
            </w:tr>
          </w:tbl>
          <w:p w14:paraId="4498E66F" w14:textId="77777777" w:rsidR="00BB5C5A" w:rsidRDefault="00BB5C5A" w:rsidP="00E70746"/>
        </w:tc>
      </w:tr>
    </w:tbl>
    <w:p w14:paraId="2DBE0260" w14:textId="77777777" w:rsidR="00BB5C5A" w:rsidRDefault="00BB5C5A" w:rsidP="00BB5C5A"/>
    <w:p w14:paraId="6D6DFB48" w14:textId="77777777" w:rsidR="00BB5C5A" w:rsidRDefault="00BB5C5A" w:rsidP="00BB5C5A">
      <w:pPr>
        <w:pStyle w:val="Titre3"/>
      </w:pPr>
      <w:bookmarkStart w:id="26" w:name="_Toc160545352"/>
      <w:r>
        <w:t>Jardin</w:t>
      </w:r>
      <w:bookmarkEnd w:id="26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B5C5A" w14:paraId="5CA098F6" w14:textId="77777777" w:rsidTr="00E70746">
        <w:tc>
          <w:tcPr>
            <w:tcW w:w="0" w:type="auto"/>
          </w:tcPr>
          <w:p w14:paraId="2F4DF444" w14:textId="77777777" w:rsidR="00BB5C5A" w:rsidRDefault="00BB5C5A" w:rsidP="00E70746">
            <w:r>
              <w:t>En tant que propriétaire Je veux un jardin Pour manger dehors, m'amuser, avoir de l'espace pour s'aérer</w:t>
            </w:r>
          </w:p>
        </w:tc>
      </w:tr>
      <w:tr w:rsidR="00BB5C5A" w14:paraId="16E60458" w14:textId="77777777" w:rsidTr="00E70746">
        <w:tc>
          <w:tcPr>
            <w:tcW w:w="0" w:type="auto"/>
          </w:tcPr>
          <w:p w14:paraId="1819016B" w14:textId="77777777" w:rsidR="00BB5C5A" w:rsidRDefault="00BB5C5A" w:rsidP="00E70746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535"/>
              <w:gridCol w:w="6505"/>
            </w:tblGrid>
            <w:tr w:rsidR="00BB5C5A" w14:paraId="0FAA70E9" w14:textId="77777777" w:rsidTr="00E70746">
              <w:tc>
                <w:tcPr>
                  <w:tcW w:w="0" w:type="auto"/>
                </w:tcPr>
                <w:p w14:paraId="12581681" w14:textId="77777777" w:rsidR="00BB5C5A" w:rsidRDefault="00BB5C5A" w:rsidP="00E70746">
                  <w:r>
                    <w:t>Piscine</w:t>
                  </w:r>
                </w:p>
              </w:tc>
              <w:tc>
                <w:tcPr>
                  <w:tcW w:w="0" w:type="auto"/>
                </w:tcPr>
                <w:p w14:paraId="586401EB" w14:textId="77777777" w:rsidR="00BB5C5A" w:rsidRDefault="00BB5C5A" w:rsidP="00E70746">
                  <w:r>
                    <w:t>Au nord du jardin, il y a une piscine.</w:t>
                  </w:r>
                </w:p>
              </w:tc>
            </w:tr>
            <w:tr w:rsidR="00BB5C5A" w14:paraId="1FD8D9F5" w14:textId="77777777" w:rsidTr="00E70746">
              <w:tc>
                <w:tcPr>
                  <w:tcW w:w="0" w:type="auto"/>
                </w:tcPr>
                <w:p w14:paraId="18BA5AA3" w14:textId="77777777" w:rsidR="00BB5C5A" w:rsidRDefault="00BB5C5A" w:rsidP="00E70746">
                  <w:r>
                    <w:t>Dimensions piscine</w:t>
                  </w:r>
                </w:p>
              </w:tc>
              <w:tc>
                <w:tcPr>
                  <w:tcW w:w="0" w:type="auto"/>
                </w:tcPr>
                <w:p w14:paraId="4033D756" w14:textId="77777777" w:rsidR="00BB5C5A" w:rsidRDefault="00BB5C5A" w:rsidP="00E70746">
                  <w:r>
                    <w:t>Quand je mesure les dimensions de la piscine, je trouve 1300x2500x300cm</w:t>
                  </w:r>
                </w:p>
              </w:tc>
            </w:tr>
            <w:tr w:rsidR="00BB5C5A" w14:paraId="45FCB114" w14:textId="77777777" w:rsidTr="00E70746">
              <w:tc>
                <w:tcPr>
                  <w:tcW w:w="0" w:type="auto"/>
                </w:tcPr>
                <w:p w14:paraId="5D2E4C11" w14:textId="77777777" w:rsidR="00BB5C5A" w:rsidRDefault="00BB5C5A" w:rsidP="00E70746">
                  <w:r>
                    <w:t>Barbecue</w:t>
                  </w:r>
                </w:p>
              </w:tc>
              <w:tc>
                <w:tcPr>
                  <w:tcW w:w="0" w:type="auto"/>
                </w:tcPr>
                <w:p w14:paraId="54290DA1" w14:textId="77777777" w:rsidR="00BB5C5A" w:rsidRDefault="00BB5C5A" w:rsidP="00E70746">
                  <w:r>
                    <w:t>Au sud du jardin, il y a un barbecue rouge.</w:t>
                  </w:r>
                </w:p>
              </w:tc>
            </w:tr>
            <w:tr w:rsidR="00BB5C5A" w14:paraId="7B80F628" w14:textId="77777777" w:rsidTr="00E70746">
              <w:tc>
                <w:tcPr>
                  <w:tcW w:w="0" w:type="auto"/>
                </w:tcPr>
                <w:p w14:paraId="0A223312" w14:textId="77777777" w:rsidR="00BB5C5A" w:rsidRDefault="00BB5C5A" w:rsidP="00E70746">
                  <w:r>
                    <w:t>Trampoline</w:t>
                  </w:r>
                </w:p>
              </w:tc>
              <w:tc>
                <w:tcPr>
                  <w:tcW w:w="0" w:type="auto"/>
                </w:tcPr>
                <w:p w14:paraId="5D0DF51B" w14:textId="77777777" w:rsidR="00BB5C5A" w:rsidRDefault="00BB5C5A" w:rsidP="00E70746">
                  <w:r>
                    <w:t>A l'est du jardin, il y a un trampoline</w:t>
                  </w:r>
                </w:p>
              </w:tc>
            </w:tr>
            <w:tr w:rsidR="00BB5C5A" w14:paraId="016D26B1" w14:textId="77777777" w:rsidTr="00E70746">
              <w:tc>
                <w:tcPr>
                  <w:tcW w:w="0" w:type="auto"/>
                </w:tcPr>
                <w:p w14:paraId="1D704535" w14:textId="77777777" w:rsidR="00BB5C5A" w:rsidRDefault="00BB5C5A" w:rsidP="00E70746">
                  <w:r>
                    <w:t>Dimensions trampoline</w:t>
                  </w:r>
                </w:p>
              </w:tc>
              <w:tc>
                <w:tcPr>
                  <w:tcW w:w="0" w:type="auto"/>
                </w:tcPr>
                <w:p w14:paraId="771BD2A6" w14:textId="77777777" w:rsidR="00BB5C5A" w:rsidRDefault="00BB5C5A" w:rsidP="00E70746">
                  <w:r>
                    <w:t>Quand je mesure les dimensions du trampoline, je trouve 300x300x600cm</w:t>
                  </w:r>
                </w:p>
              </w:tc>
            </w:tr>
            <w:tr w:rsidR="00BB5C5A" w14:paraId="1F76B144" w14:textId="77777777" w:rsidTr="00E70746">
              <w:tc>
                <w:tcPr>
                  <w:tcW w:w="0" w:type="auto"/>
                </w:tcPr>
                <w:p w14:paraId="5371F57E" w14:textId="77777777" w:rsidR="00BB5C5A" w:rsidRDefault="00BB5C5A" w:rsidP="00E70746">
                  <w:r>
                    <w:t>Voiture de golf</w:t>
                  </w:r>
                </w:p>
              </w:tc>
              <w:tc>
                <w:tcPr>
                  <w:tcW w:w="0" w:type="auto"/>
                </w:tcPr>
                <w:p w14:paraId="55E3CE85" w14:textId="77777777" w:rsidR="00BB5C5A" w:rsidRDefault="00BB5C5A" w:rsidP="00E70746">
                  <w:r>
                    <w:t>A l'ouest du jardin, il y a une voiture de golf</w:t>
                  </w:r>
                </w:p>
              </w:tc>
            </w:tr>
            <w:tr w:rsidR="00BB5C5A" w14:paraId="23097617" w14:textId="77777777" w:rsidTr="00E70746">
              <w:tc>
                <w:tcPr>
                  <w:tcW w:w="0" w:type="auto"/>
                </w:tcPr>
                <w:p w14:paraId="277B353A" w14:textId="77777777" w:rsidR="00BB5C5A" w:rsidRDefault="00BB5C5A" w:rsidP="00E70746">
                  <w:r>
                    <w:t>Dimensions jardin</w:t>
                  </w:r>
                </w:p>
              </w:tc>
              <w:tc>
                <w:tcPr>
                  <w:tcW w:w="0" w:type="auto"/>
                </w:tcPr>
                <w:p w14:paraId="3CB5BC66" w14:textId="77777777" w:rsidR="00BB5C5A" w:rsidRDefault="00BB5C5A" w:rsidP="00E70746">
                  <w:r>
                    <w:t>Quand je mesure le jardin, il fait 5000x3000</w:t>
                  </w:r>
                </w:p>
              </w:tc>
            </w:tr>
            <w:tr w:rsidR="00BB5C5A" w14:paraId="435C618A" w14:textId="77777777" w:rsidTr="00E70746">
              <w:tc>
                <w:tcPr>
                  <w:tcW w:w="0" w:type="auto"/>
                </w:tcPr>
                <w:p w14:paraId="3D040C73" w14:textId="77777777" w:rsidR="00BB5C5A" w:rsidRDefault="00BB5C5A" w:rsidP="00E70746">
                  <w:r>
                    <w:lastRenderedPageBreak/>
                    <w:t>Personne sur voiture de golf</w:t>
                  </w:r>
                </w:p>
              </w:tc>
              <w:tc>
                <w:tcPr>
                  <w:tcW w:w="0" w:type="auto"/>
                </w:tcPr>
                <w:p w14:paraId="5F5E652D" w14:textId="77777777" w:rsidR="00BB5C5A" w:rsidRDefault="00BB5C5A" w:rsidP="00E70746">
                  <w:r>
                    <w:t>Sur la voiture de golf, il y a quelqu'un d'assis</w:t>
                  </w:r>
                </w:p>
              </w:tc>
            </w:tr>
            <w:tr w:rsidR="00BB5C5A" w14:paraId="0299FB71" w14:textId="77777777" w:rsidTr="00E70746">
              <w:tc>
                <w:tcPr>
                  <w:tcW w:w="0" w:type="auto"/>
                </w:tcPr>
                <w:p w14:paraId="4A16BE14" w14:textId="77777777" w:rsidR="00BB5C5A" w:rsidRDefault="00BB5C5A" w:rsidP="00E70746">
                  <w:r>
                    <w:t>Lumières de sol</w:t>
                  </w:r>
                </w:p>
              </w:tc>
              <w:tc>
                <w:tcPr>
                  <w:tcW w:w="0" w:type="auto"/>
                </w:tcPr>
                <w:p w14:paraId="6586E206" w14:textId="77777777" w:rsidR="00BB5C5A" w:rsidRDefault="00BB5C5A" w:rsidP="00E70746">
                  <w:r>
                    <w:t>Sur les côtés du jardin, il y a des petites lumières de sol.</w:t>
                  </w:r>
                </w:p>
              </w:tc>
            </w:tr>
            <w:tr w:rsidR="00BB5C5A" w14:paraId="42953723" w14:textId="77777777" w:rsidTr="00E70746">
              <w:tc>
                <w:tcPr>
                  <w:tcW w:w="0" w:type="auto"/>
                </w:tcPr>
                <w:p w14:paraId="684FC9CF" w14:textId="77777777" w:rsidR="00BB5C5A" w:rsidRDefault="00BB5C5A" w:rsidP="00E70746">
                  <w:r>
                    <w:t>Emplacement</w:t>
                  </w:r>
                </w:p>
              </w:tc>
              <w:tc>
                <w:tcPr>
                  <w:tcW w:w="0" w:type="auto"/>
                </w:tcPr>
                <w:p w14:paraId="57FDE709" w14:textId="77777777" w:rsidR="00BB5C5A" w:rsidRDefault="00BB5C5A" w:rsidP="00E70746">
                  <w:r>
                    <w:t>A l'extérieur de l'immeuble, le jardin est au nord.</w:t>
                  </w:r>
                </w:p>
              </w:tc>
            </w:tr>
          </w:tbl>
          <w:p w14:paraId="7170FEA5" w14:textId="77777777" w:rsidR="00BB5C5A" w:rsidRDefault="00BB5C5A" w:rsidP="00E70746"/>
        </w:tc>
      </w:tr>
    </w:tbl>
    <w:p w14:paraId="114155F3" w14:textId="77777777" w:rsidR="00BB5C5A" w:rsidRDefault="00BB5C5A" w:rsidP="00BB5C5A"/>
    <w:p w14:paraId="128B04AD" w14:textId="77777777" w:rsidR="00BB5C5A" w:rsidRDefault="00BB5C5A" w:rsidP="00BB5C5A">
      <w:pPr>
        <w:pStyle w:val="Titre3"/>
      </w:pPr>
      <w:bookmarkStart w:id="27" w:name="_Toc160545353"/>
      <w:r>
        <w:t>Studio</w:t>
      </w:r>
      <w:bookmarkEnd w:id="27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B5C5A" w14:paraId="61C4BCC5" w14:textId="77777777" w:rsidTr="00E70746">
        <w:tc>
          <w:tcPr>
            <w:tcW w:w="0" w:type="auto"/>
          </w:tcPr>
          <w:p w14:paraId="7A3F1991" w14:textId="77777777" w:rsidR="00BB5C5A" w:rsidRDefault="00BB5C5A" w:rsidP="00E70746">
            <w:r>
              <w:t>En tant que locataire de l'appartement je veux un studio pour pouvoir vivre dans l'immeuble</w:t>
            </w:r>
          </w:p>
        </w:tc>
      </w:tr>
      <w:tr w:rsidR="00BB5C5A" w14:paraId="513D47FF" w14:textId="77777777" w:rsidTr="00E70746">
        <w:tc>
          <w:tcPr>
            <w:tcW w:w="0" w:type="auto"/>
          </w:tcPr>
          <w:p w14:paraId="538ABD63" w14:textId="77777777" w:rsidR="00BB5C5A" w:rsidRDefault="00BB5C5A" w:rsidP="00E70746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048"/>
              <w:gridCol w:w="6992"/>
            </w:tblGrid>
            <w:tr w:rsidR="00BB5C5A" w14:paraId="0C0F054C" w14:textId="77777777" w:rsidTr="00E70746">
              <w:tc>
                <w:tcPr>
                  <w:tcW w:w="0" w:type="auto"/>
                </w:tcPr>
                <w:p w14:paraId="0C90676B" w14:textId="77777777" w:rsidR="00BB5C5A" w:rsidRDefault="00BB5C5A" w:rsidP="00E70746">
                  <w:proofErr w:type="gramStart"/>
                  <w:r>
                    <w:t>dimensions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1ADC2F4B" w14:textId="77777777" w:rsidR="00BB5C5A" w:rsidRDefault="00BB5C5A" w:rsidP="00E70746">
                  <w:r>
                    <w:t>Quand je mesure la pièce elle fait exactement 900x800cm</w:t>
                  </w:r>
                </w:p>
              </w:tc>
            </w:tr>
            <w:tr w:rsidR="00BB5C5A" w14:paraId="501E6A79" w14:textId="77777777" w:rsidTr="00E70746">
              <w:tc>
                <w:tcPr>
                  <w:tcW w:w="0" w:type="auto"/>
                </w:tcPr>
                <w:p w14:paraId="374AFF2A" w14:textId="77777777" w:rsidR="00BB5C5A" w:rsidRDefault="00BB5C5A" w:rsidP="00E70746">
                  <w:r>
                    <w:t>Mur</w:t>
                  </w:r>
                </w:p>
              </w:tc>
              <w:tc>
                <w:tcPr>
                  <w:tcW w:w="0" w:type="auto"/>
                </w:tcPr>
                <w:p w14:paraId="532BBDD5" w14:textId="77777777" w:rsidR="00BB5C5A" w:rsidRDefault="00BB5C5A" w:rsidP="00E70746">
                  <w:r>
                    <w:t>Quand je regarde les murs de la pièce, ils sont tous peints en bleu</w:t>
                  </w:r>
                </w:p>
              </w:tc>
            </w:tr>
            <w:tr w:rsidR="00BB5C5A" w14:paraId="0021788F" w14:textId="77777777" w:rsidTr="00E70746">
              <w:tc>
                <w:tcPr>
                  <w:tcW w:w="0" w:type="auto"/>
                </w:tcPr>
                <w:p w14:paraId="39E7727C" w14:textId="77777777" w:rsidR="00BB5C5A" w:rsidRDefault="00BB5C5A" w:rsidP="00E70746">
                  <w:r>
                    <w:t>Table</w:t>
                  </w:r>
                </w:p>
              </w:tc>
              <w:tc>
                <w:tcPr>
                  <w:tcW w:w="0" w:type="auto"/>
                </w:tcPr>
                <w:p w14:paraId="7F1FC04E" w14:textId="77777777" w:rsidR="00BB5C5A" w:rsidRDefault="00BB5C5A" w:rsidP="00E70746">
                  <w:r>
                    <w:t>Quand je rentre dans la pièce, au milieu, il y a une table en bois de 200x200x100</w:t>
                  </w:r>
                </w:p>
              </w:tc>
            </w:tr>
            <w:tr w:rsidR="00BB5C5A" w14:paraId="6DF0A628" w14:textId="77777777" w:rsidTr="00E70746">
              <w:tc>
                <w:tcPr>
                  <w:tcW w:w="0" w:type="auto"/>
                </w:tcPr>
                <w:p w14:paraId="1F1AC21E" w14:textId="77777777" w:rsidR="00BB5C5A" w:rsidRDefault="00BB5C5A" w:rsidP="00E70746">
                  <w:r>
                    <w:t>Chaise</w:t>
                  </w:r>
                </w:p>
              </w:tc>
              <w:tc>
                <w:tcPr>
                  <w:tcW w:w="0" w:type="auto"/>
                </w:tcPr>
                <w:p w14:paraId="6095CD44" w14:textId="77777777" w:rsidR="00BB5C5A" w:rsidRDefault="00BB5C5A" w:rsidP="00E70746">
                  <w:r>
                    <w:t>Tout autour de la table, je vois 4 chaises en bois</w:t>
                  </w:r>
                </w:p>
              </w:tc>
            </w:tr>
            <w:tr w:rsidR="00BB5C5A" w14:paraId="45EE22FE" w14:textId="77777777" w:rsidTr="00E70746">
              <w:tc>
                <w:tcPr>
                  <w:tcW w:w="0" w:type="auto"/>
                </w:tcPr>
                <w:p w14:paraId="4423416B" w14:textId="77777777" w:rsidR="00BB5C5A" w:rsidRDefault="00BB5C5A" w:rsidP="00E70746">
                  <w:r>
                    <w:t>Cactus</w:t>
                  </w:r>
                </w:p>
              </w:tc>
              <w:tc>
                <w:tcPr>
                  <w:tcW w:w="0" w:type="auto"/>
                </w:tcPr>
                <w:p w14:paraId="17918D80" w14:textId="77777777" w:rsidR="00BB5C5A" w:rsidRDefault="00BB5C5A" w:rsidP="00E70746">
                  <w:r>
                    <w:t>Au milieu de la table, je vois deux cactus de 5x5x15cm</w:t>
                  </w:r>
                </w:p>
              </w:tc>
            </w:tr>
            <w:tr w:rsidR="00BB5C5A" w14:paraId="0DDA982F" w14:textId="77777777" w:rsidTr="00E70746">
              <w:tc>
                <w:tcPr>
                  <w:tcW w:w="0" w:type="auto"/>
                </w:tcPr>
                <w:p w14:paraId="5BC14CA7" w14:textId="77777777" w:rsidR="00BB5C5A" w:rsidRDefault="00BB5C5A" w:rsidP="00E70746">
                  <w:r>
                    <w:t>Lit</w:t>
                  </w:r>
                </w:p>
              </w:tc>
              <w:tc>
                <w:tcPr>
                  <w:tcW w:w="0" w:type="auto"/>
                </w:tcPr>
                <w:p w14:paraId="21A68F77" w14:textId="77777777" w:rsidR="00BB5C5A" w:rsidRDefault="00BB5C5A" w:rsidP="00E70746">
                  <w:r>
                    <w:t>Dans le coin inferieur droit de la pièce il y a un lit de 220x150x70</w:t>
                  </w:r>
                </w:p>
              </w:tc>
            </w:tr>
            <w:tr w:rsidR="00BB5C5A" w14:paraId="238D1B30" w14:textId="77777777" w:rsidTr="00E70746">
              <w:tc>
                <w:tcPr>
                  <w:tcW w:w="0" w:type="auto"/>
                </w:tcPr>
                <w:p w14:paraId="160CEF49" w14:textId="77777777" w:rsidR="00BB5C5A" w:rsidRDefault="00BB5C5A" w:rsidP="00E70746">
                  <w:r>
                    <w:t>Salle de bain</w:t>
                  </w:r>
                </w:p>
              </w:tc>
              <w:tc>
                <w:tcPr>
                  <w:tcW w:w="0" w:type="auto"/>
                </w:tcPr>
                <w:p w14:paraId="09447D71" w14:textId="77777777" w:rsidR="00BB5C5A" w:rsidRDefault="00BB5C5A" w:rsidP="00E70746">
                  <w:r>
                    <w:t>Au fond à gauche, quand je rentre dans la pièce, je vois une salle de bain pièce de 200x300</w:t>
                  </w:r>
                </w:p>
              </w:tc>
            </w:tr>
            <w:tr w:rsidR="00BB5C5A" w14:paraId="3E8267C4" w14:textId="77777777" w:rsidTr="00E70746">
              <w:tc>
                <w:tcPr>
                  <w:tcW w:w="0" w:type="auto"/>
                </w:tcPr>
                <w:p w14:paraId="7758D0AF" w14:textId="77777777" w:rsidR="00BB5C5A" w:rsidRDefault="00BB5C5A" w:rsidP="00E70746">
                  <w:r>
                    <w:t>Toilette</w:t>
                  </w:r>
                </w:p>
              </w:tc>
              <w:tc>
                <w:tcPr>
                  <w:tcW w:w="0" w:type="auto"/>
                </w:tcPr>
                <w:p w14:paraId="254AB805" w14:textId="77777777" w:rsidR="00BB5C5A" w:rsidRDefault="00BB5C5A" w:rsidP="00E70746">
                  <w:r>
                    <w:t>Dans le coin inferieur droit, quand je rentre dans la salle de bain, je vois des toilettes de 70x40x40</w:t>
                  </w:r>
                </w:p>
              </w:tc>
            </w:tr>
            <w:tr w:rsidR="00BB5C5A" w14:paraId="51A3591E" w14:textId="77777777" w:rsidTr="00E70746">
              <w:tc>
                <w:tcPr>
                  <w:tcW w:w="0" w:type="auto"/>
                </w:tcPr>
                <w:p w14:paraId="2BD39CC7" w14:textId="77777777" w:rsidR="00BB5C5A" w:rsidRDefault="00BB5C5A" w:rsidP="00E70746">
                  <w:r>
                    <w:t>Four</w:t>
                  </w:r>
                </w:p>
              </w:tc>
              <w:tc>
                <w:tcPr>
                  <w:tcW w:w="0" w:type="auto"/>
                </w:tcPr>
                <w:p w14:paraId="70323836" w14:textId="77777777" w:rsidR="00BB5C5A" w:rsidRDefault="00BB5C5A" w:rsidP="00E70746">
                  <w:r>
                    <w:t>Si je longe le mur à droite de la porte dans le coin il y a un four de 1m/1m</w:t>
                  </w:r>
                </w:p>
              </w:tc>
            </w:tr>
            <w:tr w:rsidR="00BB5C5A" w14:paraId="387D8D44" w14:textId="77777777" w:rsidTr="00E70746">
              <w:tc>
                <w:tcPr>
                  <w:tcW w:w="0" w:type="auto"/>
                </w:tcPr>
                <w:p w14:paraId="029EA427" w14:textId="77777777" w:rsidR="00BB5C5A" w:rsidRDefault="00BB5C5A" w:rsidP="00E70746">
                  <w:r>
                    <w:t>Lavabo et poubelle</w:t>
                  </w:r>
                </w:p>
              </w:tc>
              <w:tc>
                <w:tcPr>
                  <w:tcW w:w="0" w:type="auto"/>
                </w:tcPr>
                <w:p w14:paraId="1B0C0DE3" w14:textId="77777777" w:rsidR="00BB5C5A" w:rsidRDefault="00BB5C5A" w:rsidP="00E70746">
                  <w:r>
                    <w:t>A droite du four il y a un lavabo avec une poubelle en dessous</w:t>
                  </w:r>
                </w:p>
              </w:tc>
            </w:tr>
            <w:tr w:rsidR="00BB5C5A" w14:paraId="709F2162" w14:textId="77777777" w:rsidTr="00E70746">
              <w:tc>
                <w:tcPr>
                  <w:tcW w:w="0" w:type="auto"/>
                </w:tcPr>
                <w:p w14:paraId="43A14557" w14:textId="77777777" w:rsidR="00BB5C5A" w:rsidRDefault="00BB5C5A" w:rsidP="00E70746">
                  <w:r>
                    <w:t xml:space="preserve">Lave </w:t>
                  </w:r>
                  <w:proofErr w:type="spellStart"/>
                  <w:r>
                    <w:t>vaiselle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1CEDFA11" w14:textId="77777777" w:rsidR="00BB5C5A" w:rsidRDefault="00BB5C5A" w:rsidP="00E70746">
                  <w:r>
                    <w:t xml:space="preserve">A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du lavabo il y a un </w:t>
                  </w:r>
                  <w:proofErr w:type="spellStart"/>
                  <w:r>
                    <w:t>lave vaisselle</w:t>
                  </w:r>
                  <w:proofErr w:type="spellEnd"/>
                  <w:r>
                    <w:t xml:space="preserve"> de 70x70x85cm</w:t>
                  </w:r>
                </w:p>
              </w:tc>
            </w:tr>
            <w:tr w:rsidR="00BB5C5A" w14:paraId="6451D671" w14:textId="77777777" w:rsidTr="00E70746">
              <w:tc>
                <w:tcPr>
                  <w:tcW w:w="0" w:type="auto"/>
                </w:tcPr>
                <w:p w14:paraId="23D0AA2F" w14:textId="77777777" w:rsidR="00BB5C5A" w:rsidRDefault="00BB5C5A" w:rsidP="00E70746">
                  <w:r>
                    <w:t>Fenêtre</w:t>
                  </w:r>
                </w:p>
              </w:tc>
              <w:tc>
                <w:tcPr>
                  <w:tcW w:w="0" w:type="auto"/>
                </w:tcPr>
                <w:p w14:paraId="171D9109" w14:textId="77777777" w:rsidR="00BB5C5A" w:rsidRDefault="00BB5C5A" w:rsidP="00E70746">
                  <w:r>
                    <w:t>Sur chaque mur, au milieu il y a 1 fenêtre 200x100cm</w:t>
                  </w:r>
                </w:p>
              </w:tc>
            </w:tr>
            <w:tr w:rsidR="00BB5C5A" w14:paraId="207C11FE" w14:textId="77777777" w:rsidTr="00E70746">
              <w:tc>
                <w:tcPr>
                  <w:tcW w:w="0" w:type="auto"/>
                </w:tcPr>
                <w:p w14:paraId="329C9487" w14:textId="77777777" w:rsidR="00BB5C5A" w:rsidRDefault="00BB5C5A" w:rsidP="00E70746">
                  <w:r>
                    <w:t>Etage et emplacement</w:t>
                  </w:r>
                </w:p>
              </w:tc>
              <w:tc>
                <w:tcPr>
                  <w:tcW w:w="0" w:type="auto"/>
                </w:tcPr>
                <w:p w14:paraId="3BFAD2F7" w14:textId="77777777" w:rsidR="00BB5C5A" w:rsidRDefault="00BB5C5A" w:rsidP="00E70746">
                  <w:r>
                    <w:t>Dans l'immeuble, il y a trois studios comme ceci à l'est du 2ème étage (image partie jaune).</w:t>
                  </w:r>
                </w:p>
              </w:tc>
            </w:tr>
          </w:tbl>
          <w:p w14:paraId="52CB02F5" w14:textId="77777777" w:rsidR="00BB5C5A" w:rsidRDefault="00BB5C5A" w:rsidP="00E70746"/>
        </w:tc>
      </w:tr>
    </w:tbl>
    <w:p w14:paraId="36FFD70E" w14:textId="77777777" w:rsidR="00BB5C5A" w:rsidRDefault="00BB5C5A" w:rsidP="00BB5C5A"/>
    <w:p w14:paraId="0FEA10A0" w14:textId="77777777" w:rsidR="00BB5C5A" w:rsidRDefault="00BB5C5A" w:rsidP="00BB5C5A">
      <w:pPr>
        <w:pStyle w:val="Titre3"/>
      </w:pPr>
      <w:bookmarkStart w:id="28" w:name="_Toc160545354"/>
      <w:r>
        <w:t>Parking</w:t>
      </w:r>
      <w:bookmarkEnd w:id="28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B5C5A" w14:paraId="279B5906" w14:textId="77777777" w:rsidTr="00E70746">
        <w:tc>
          <w:tcPr>
            <w:tcW w:w="0" w:type="auto"/>
          </w:tcPr>
          <w:p w14:paraId="218C8A1E" w14:textId="77777777" w:rsidR="00BB5C5A" w:rsidRDefault="00BB5C5A" w:rsidP="00E70746">
            <w:r>
              <w:t xml:space="preserve">En tant que propriétaire de </w:t>
            </w:r>
            <w:proofErr w:type="gramStart"/>
            <w:r>
              <w:t>l'immeuble  Je</w:t>
            </w:r>
            <w:proofErr w:type="gramEnd"/>
            <w:r>
              <w:t xml:space="preserve"> veux un parking Pour que mes locataires puissent garer leur voiture.</w:t>
            </w:r>
          </w:p>
        </w:tc>
      </w:tr>
      <w:tr w:rsidR="00BB5C5A" w14:paraId="7F3F9E8D" w14:textId="77777777" w:rsidTr="00E70746">
        <w:tc>
          <w:tcPr>
            <w:tcW w:w="0" w:type="auto"/>
          </w:tcPr>
          <w:p w14:paraId="0DB2F088" w14:textId="77777777" w:rsidR="00BB5C5A" w:rsidRDefault="00BB5C5A" w:rsidP="00E70746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437"/>
              <w:gridCol w:w="7603"/>
            </w:tblGrid>
            <w:tr w:rsidR="00BB5C5A" w14:paraId="4C0AF9F3" w14:textId="77777777" w:rsidTr="00E70746">
              <w:tc>
                <w:tcPr>
                  <w:tcW w:w="0" w:type="auto"/>
                </w:tcPr>
                <w:p w14:paraId="24C25179" w14:textId="77777777" w:rsidR="00BB5C5A" w:rsidRDefault="00BB5C5A" w:rsidP="00E70746">
                  <w:proofErr w:type="gramStart"/>
                  <w:r>
                    <w:t>place</w:t>
                  </w:r>
                  <w:proofErr w:type="gramEnd"/>
                  <w:r>
                    <w:t xml:space="preserve"> de parque</w:t>
                  </w:r>
                </w:p>
              </w:tc>
              <w:tc>
                <w:tcPr>
                  <w:tcW w:w="0" w:type="auto"/>
                </w:tcPr>
                <w:p w14:paraId="4DBC4E0C" w14:textId="77777777" w:rsidR="00BB5C5A" w:rsidRDefault="00BB5C5A" w:rsidP="00E70746">
                  <w:r>
                    <w:t xml:space="preserve">A droite Quand j'entre dans le </w:t>
                  </w:r>
                  <w:proofErr w:type="gramStart"/>
                  <w:r>
                    <w:t>garage  je</w:t>
                  </w:r>
                  <w:proofErr w:type="gramEnd"/>
                  <w:r>
                    <w:t xml:space="preserve"> vois 10 places de parking contre chaque mur délimitées par des lignes blanches.</w:t>
                  </w:r>
                </w:p>
              </w:tc>
            </w:tr>
            <w:tr w:rsidR="00BB5C5A" w14:paraId="46839A83" w14:textId="77777777" w:rsidTr="00E70746">
              <w:tc>
                <w:tcPr>
                  <w:tcW w:w="0" w:type="auto"/>
                </w:tcPr>
                <w:p w14:paraId="5C23C614" w14:textId="77777777" w:rsidR="00BB5C5A" w:rsidRDefault="00BB5C5A" w:rsidP="00E70746">
                  <w:proofErr w:type="gramStart"/>
                  <w:r>
                    <w:t>colonnes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6372CF32" w14:textId="77777777" w:rsidR="00BB5C5A" w:rsidRDefault="00BB5C5A" w:rsidP="00E70746">
                  <w:r>
                    <w:t xml:space="preserve">A </w:t>
                  </w:r>
                  <w:proofErr w:type="gramStart"/>
                  <w:r>
                    <w:t>droite  Quand</w:t>
                  </w:r>
                  <w:proofErr w:type="gramEnd"/>
                  <w:r>
                    <w:t xml:space="preserve"> j'entre dans le garage Il y a une colonne toute les 2 places de parking.</w:t>
                  </w:r>
                </w:p>
              </w:tc>
            </w:tr>
            <w:tr w:rsidR="00BB5C5A" w14:paraId="43DF9498" w14:textId="77777777" w:rsidTr="00E70746">
              <w:tc>
                <w:tcPr>
                  <w:tcW w:w="0" w:type="auto"/>
                </w:tcPr>
                <w:p w14:paraId="41CB7C44" w14:textId="77777777" w:rsidR="00BB5C5A" w:rsidRDefault="00BB5C5A" w:rsidP="00E70746">
                  <w:proofErr w:type="gramStart"/>
                  <w:r>
                    <w:t>porte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366B0D07" w14:textId="77777777" w:rsidR="00BB5C5A" w:rsidRDefault="00BB5C5A" w:rsidP="00E70746">
                  <w:r>
                    <w:t xml:space="preserve">A </w:t>
                  </w:r>
                  <w:proofErr w:type="gramStart"/>
                  <w:r>
                    <w:t>l'extérieur  Quand</w:t>
                  </w:r>
                  <w:proofErr w:type="gramEnd"/>
                  <w:r>
                    <w:t xml:space="preserve"> je regarde le garage Il y a une porte pour piétons et une porte coulissante pour les véhicules.</w:t>
                  </w:r>
                </w:p>
              </w:tc>
            </w:tr>
            <w:tr w:rsidR="00BB5C5A" w14:paraId="78E8CB63" w14:textId="77777777" w:rsidTr="00E70746">
              <w:tc>
                <w:tcPr>
                  <w:tcW w:w="0" w:type="auto"/>
                </w:tcPr>
                <w:p w14:paraId="735456E5" w14:textId="77777777" w:rsidR="00BB5C5A" w:rsidRDefault="00BB5C5A" w:rsidP="00E70746">
                  <w:proofErr w:type="gramStart"/>
                  <w:r>
                    <w:t>place</w:t>
                  </w:r>
                  <w:proofErr w:type="gramEnd"/>
                  <w:r>
                    <w:t xml:space="preserve"> de parque</w:t>
                  </w:r>
                </w:p>
              </w:tc>
              <w:tc>
                <w:tcPr>
                  <w:tcW w:w="0" w:type="auto"/>
                </w:tcPr>
                <w:p w14:paraId="05967A91" w14:textId="77777777" w:rsidR="00BB5C5A" w:rsidRDefault="00BB5C5A" w:rsidP="00E70746">
                  <w:r>
                    <w:t xml:space="preserve">A </w:t>
                  </w:r>
                  <w:proofErr w:type="gramStart"/>
                  <w:r>
                    <w:t>gauche  Quand</w:t>
                  </w:r>
                  <w:proofErr w:type="gramEnd"/>
                  <w:r>
                    <w:t xml:space="preserve"> j'entre dans le garage  Il y a 8 places pour </w:t>
                  </w:r>
                  <w:proofErr w:type="spellStart"/>
                  <w:r>
                    <w:t>pour</w:t>
                  </w:r>
                  <w:proofErr w:type="spellEnd"/>
                  <w:r>
                    <w:t xml:space="preserve"> les scooter, </w:t>
                  </w:r>
                  <w:proofErr w:type="spellStart"/>
                  <w:r>
                    <w:t>vélo.etc</w:t>
                  </w:r>
                  <w:proofErr w:type="spellEnd"/>
                  <w:r>
                    <w:t>.</w:t>
                  </w:r>
                </w:p>
              </w:tc>
            </w:tr>
            <w:tr w:rsidR="00BB5C5A" w14:paraId="2BB372C7" w14:textId="77777777" w:rsidTr="00E70746">
              <w:tc>
                <w:tcPr>
                  <w:tcW w:w="0" w:type="auto"/>
                </w:tcPr>
                <w:p w14:paraId="15CF9672" w14:textId="77777777" w:rsidR="00BB5C5A" w:rsidRDefault="00BB5C5A" w:rsidP="00E70746">
                  <w:r>
                    <w:t>Indications</w:t>
                  </w:r>
                </w:p>
              </w:tc>
              <w:tc>
                <w:tcPr>
                  <w:tcW w:w="0" w:type="auto"/>
                </w:tcPr>
                <w:p w14:paraId="57CB4218" w14:textId="77777777" w:rsidR="00BB5C5A" w:rsidRDefault="00BB5C5A" w:rsidP="00E70746">
                  <w:r>
                    <w:t xml:space="preserve">Devant chaque place de </w:t>
                  </w:r>
                  <w:proofErr w:type="spellStart"/>
                  <w:proofErr w:type="gramStart"/>
                  <w:r>
                    <w:t>parque</w:t>
                  </w:r>
                  <w:proofErr w:type="spellEnd"/>
                  <w:r>
                    <w:t xml:space="preserve">  Il</w:t>
                  </w:r>
                  <w:proofErr w:type="gramEnd"/>
                  <w:r>
                    <w:t xml:space="preserve"> y a écrit si la place est pour les visiteurs ou pour les locataires.</w:t>
                  </w:r>
                </w:p>
              </w:tc>
            </w:tr>
            <w:tr w:rsidR="00BB5C5A" w14:paraId="1D19133A" w14:textId="77777777" w:rsidTr="00E70746">
              <w:tc>
                <w:tcPr>
                  <w:tcW w:w="0" w:type="auto"/>
                </w:tcPr>
                <w:p w14:paraId="1E4710E4" w14:textId="77777777" w:rsidR="00BB5C5A" w:rsidRDefault="00BB5C5A" w:rsidP="00E70746">
                  <w:proofErr w:type="gramStart"/>
                  <w:r>
                    <w:t>lampe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275FB114" w14:textId="77777777" w:rsidR="00BB5C5A" w:rsidRDefault="00BB5C5A" w:rsidP="00E70746">
                  <w:r>
                    <w:t xml:space="preserve">Au </w:t>
                  </w:r>
                  <w:proofErr w:type="gramStart"/>
                  <w:r>
                    <w:t>plafond  Il</w:t>
                  </w:r>
                  <w:proofErr w:type="gramEnd"/>
                  <w:r>
                    <w:t xml:space="preserve"> a une lampe </w:t>
                  </w:r>
                  <w:proofErr w:type="spellStart"/>
                  <w:r>
                    <w:t>au dessus</w:t>
                  </w:r>
                  <w:proofErr w:type="spellEnd"/>
                  <w:r>
                    <w:t xml:space="preserve"> de chaque place de </w:t>
                  </w:r>
                  <w:proofErr w:type="spellStart"/>
                  <w:r>
                    <w:t>parque</w:t>
                  </w:r>
                  <w:proofErr w:type="spellEnd"/>
                  <w:r>
                    <w:t>.</w:t>
                  </w:r>
                </w:p>
              </w:tc>
            </w:tr>
            <w:tr w:rsidR="00BB5C5A" w14:paraId="7A921F07" w14:textId="77777777" w:rsidTr="00E70746">
              <w:tc>
                <w:tcPr>
                  <w:tcW w:w="0" w:type="auto"/>
                </w:tcPr>
                <w:p w14:paraId="66034C12" w14:textId="77777777" w:rsidR="00BB5C5A" w:rsidRDefault="00BB5C5A" w:rsidP="00E70746">
                  <w:proofErr w:type="gramStart"/>
                  <w:r>
                    <w:t>fenêtre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278A2AA1" w14:textId="77777777" w:rsidR="00BB5C5A" w:rsidRDefault="00BB5C5A" w:rsidP="00E70746">
                  <w:r>
                    <w:t>A chaque mur extérieur Il y a deux fenêtres rectangulaires de 40x60.</w:t>
                  </w:r>
                </w:p>
              </w:tc>
            </w:tr>
            <w:tr w:rsidR="00BB5C5A" w14:paraId="19DA69D5" w14:textId="77777777" w:rsidTr="00E70746">
              <w:tc>
                <w:tcPr>
                  <w:tcW w:w="0" w:type="auto"/>
                </w:tcPr>
                <w:p w14:paraId="52BD46C1" w14:textId="77777777" w:rsidR="00BB5C5A" w:rsidRDefault="00BB5C5A" w:rsidP="00E70746">
                  <w:proofErr w:type="gramStart"/>
                  <w:r>
                    <w:t>étage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425033A7" w14:textId="77777777" w:rsidR="00BB5C5A" w:rsidRDefault="00BB5C5A" w:rsidP="00E70746">
                  <w:r>
                    <w:t xml:space="preserve">Dans </w:t>
                  </w:r>
                  <w:proofErr w:type="gramStart"/>
                  <w:r>
                    <w:t>l'immeuble  Le</w:t>
                  </w:r>
                  <w:proofErr w:type="gramEnd"/>
                  <w:r>
                    <w:t xml:space="preserve"> garage est au </w:t>
                  </w:r>
                  <w:proofErr w:type="spellStart"/>
                  <w:r>
                    <w:t>rez</w:t>
                  </w:r>
                  <w:proofErr w:type="spellEnd"/>
                  <w:r>
                    <w:t xml:space="preserve"> de chaussée.</w:t>
                  </w:r>
                </w:p>
              </w:tc>
            </w:tr>
          </w:tbl>
          <w:p w14:paraId="6B1AD3E3" w14:textId="77777777" w:rsidR="00BB5C5A" w:rsidRDefault="00BB5C5A" w:rsidP="00E70746"/>
        </w:tc>
      </w:tr>
    </w:tbl>
    <w:p w14:paraId="46B2876D" w14:textId="77777777" w:rsidR="00BB5C5A" w:rsidRDefault="00BB5C5A" w:rsidP="00BB5C5A"/>
    <w:p w14:paraId="4A023258" w14:textId="77777777" w:rsidR="00BB5C5A" w:rsidRDefault="00BB5C5A" w:rsidP="00BB5C5A">
      <w:pPr>
        <w:pStyle w:val="Titre3"/>
      </w:pPr>
      <w:bookmarkStart w:id="29" w:name="_Toc160545355"/>
      <w:r>
        <w:t>Salon</w:t>
      </w:r>
      <w:bookmarkEnd w:id="29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B5C5A" w14:paraId="5A94729E" w14:textId="77777777" w:rsidTr="00E70746">
        <w:tc>
          <w:tcPr>
            <w:tcW w:w="0" w:type="auto"/>
          </w:tcPr>
          <w:p w14:paraId="51523A53" w14:textId="77777777" w:rsidR="00BB5C5A" w:rsidRDefault="00BB5C5A" w:rsidP="00E70746">
            <w:r>
              <w:t>En tant qu'habitant de l'immeuble Je veux un salon Pour regarder la télé et me détendre</w:t>
            </w:r>
          </w:p>
        </w:tc>
      </w:tr>
      <w:tr w:rsidR="00BB5C5A" w14:paraId="405E3FC6" w14:textId="77777777" w:rsidTr="00E70746">
        <w:tc>
          <w:tcPr>
            <w:tcW w:w="0" w:type="auto"/>
          </w:tcPr>
          <w:p w14:paraId="0BFE09E4" w14:textId="77777777" w:rsidR="00BB5C5A" w:rsidRDefault="00BB5C5A" w:rsidP="00E70746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245"/>
              <w:gridCol w:w="6795"/>
            </w:tblGrid>
            <w:tr w:rsidR="00BB5C5A" w14:paraId="64F4AC80" w14:textId="77777777" w:rsidTr="00E70746">
              <w:tc>
                <w:tcPr>
                  <w:tcW w:w="0" w:type="auto"/>
                </w:tcPr>
                <w:p w14:paraId="2BCE3849" w14:textId="77777777" w:rsidR="00BB5C5A" w:rsidRDefault="00BB5C5A" w:rsidP="00E70746">
                  <w:r>
                    <w:t>Télévision</w:t>
                  </w:r>
                </w:p>
              </w:tc>
              <w:tc>
                <w:tcPr>
                  <w:tcW w:w="0" w:type="auto"/>
                </w:tcPr>
                <w:p w14:paraId="215214CC" w14:textId="77777777" w:rsidR="00BB5C5A" w:rsidRDefault="00BB5C5A" w:rsidP="00E70746">
                  <w:r>
                    <w:t>A l'opposé de la pièce par rapport au canapé, il y a une TV murale incurvée.</w:t>
                  </w:r>
                </w:p>
              </w:tc>
            </w:tr>
            <w:tr w:rsidR="00BB5C5A" w14:paraId="49FD1A05" w14:textId="77777777" w:rsidTr="00E70746">
              <w:tc>
                <w:tcPr>
                  <w:tcW w:w="0" w:type="auto"/>
                </w:tcPr>
                <w:p w14:paraId="198A94E7" w14:textId="77777777" w:rsidR="00BB5C5A" w:rsidRDefault="00BB5C5A" w:rsidP="00E70746">
                  <w:r>
                    <w:t>Dimensions télévision</w:t>
                  </w:r>
                </w:p>
              </w:tc>
              <w:tc>
                <w:tcPr>
                  <w:tcW w:w="0" w:type="auto"/>
                </w:tcPr>
                <w:p w14:paraId="747F12B2" w14:textId="77777777" w:rsidR="00BB5C5A" w:rsidRDefault="00BB5C5A" w:rsidP="00E70746">
                  <w:r>
                    <w:t>Quand je mesure la télévision, elle fait 1m de hauteur et 2.75m de longueur</w:t>
                  </w:r>
                </w:p>
              </w:tc>
            </w:tr>
            <w:tr w:rsidR="00BB5C5A" w14:paraId="22BEF3A8" w14:textId="77777777" w:rsidTr="00E70746">
              <w:tc>
                <w:tcPr>
                  <w:tcW w:w="0" w:type="auto"/>
                </w:tcPr>
                <w:p w14:paraId="0DDC0644" w14:textId="77777777" w:rsidR="00BB5C5A" w:rsidRDefault="00BB5C5A" w:rsidP="00E70746">
                  <w:r>
                    <w:lastRenderedPageBreak/>
                    <w:t>Canapé</w:t>
                  </w:r>
                </w:p>
              </w:tc>
              <w:tc>
                <w:tcPr>
                  <w:tcW w:w="0" w:type="auto"/>
                </w:tcPr>
                <w:p w14:paraId="4CE90704" w14:textId="77777777" w:rsidR="00BB5C5A" w:rsidRDefault="00BB5C5A" w:rsidP="00E70746">
                  <w:r>
                    <w:t>Quand j'entre dans la pièce, il y a un canapé gris foncé à ma droite.</w:t>
                  </w:r>
                </w:p>
              </w:tc>
            </w:tr>
            <w:tr w:rsidR="00BB5C5A" w14:paraId="020F4E47" w14:textId="77777777" w:rsidTr="00E70746">
              <w:tc>
                <w:tcPr>
                  <w:tcW w:w="0" w:type="auto"/>
                </w:tcPr>
                <w:p w14:paraId="12962749" w14:textId="77777777" w:rsidR="00BB5C5A" w:rsidRDefault="00BB5C5A" w:rsidP="00E70746">
                  <w:r>
                    <w:t>Bibliothèque</w:t>
                  </w:r>
                </w:p>
              </w:tc>
              <w:tc>
                <w:tcPr>
                  <w:tcW w:w="0" w:type="auto"/>
                </w:tcPr>
                <w:p w14:paraId="256DD84A" w14:textId="77777777" w:rsidR="00BB5C5A" w:rsidRDefault="00BB5C5A" w:rsidP="00E70746">
                  <w:r>
                    <w:t>A droite du canapé (par rapport à où il "regarde"), il y a une bibliothèque</w:t>
                  </w:r>
                </w:p>
              </w:tc>
            </w:tr>
            <w:tr w:rsidR="00BB5C5A" w14:paraId="5A8B4EA3" w14:textId="77777777" w:rsidTr="00E70746">
              <w:tc>
                <w:tcPr>
                  <w:tcW w:w="0" w:type="auto"/>
                </w:tcPr>
                <w:p w14:paraId="203AA088" w14:textId="77777777" w:rsidR="00BB5C5A" w:rsidRDefault="00BB5C5A" w:rsidP="00E70746">
                  <w:r>
                    <w:t>Dimensions bibliothèque</w:t>
                  </w:r>
                </w:p>
              </w:tc>
              <w:tc>
                <w:tcPr>
                  <w:tcW w:w="0" w:type="auto"/>
                </w:tcPr>
                <w:p w14:paraId="042D57BB" w14:textId="77777777" w:rsidR="00BB5C5A" w:rsidRDefault="00BB5C5A" w:rsidP="00E70746">
                  <w:r>
                    <w:t>Quand je mesure la bibliothèque, elle fait 3m de hauteur et 1m de largeur</w:t>
                  </w:r>
                </w:p>
              </w:tc>
            </w:tr>
            <w:tr w:rsidR="00BB5C5A" w14:paraId="756ECA09" w14:textId="77777777" w:rsidTr="00E70746">
              <w:tc>
                <w:tcPr>
                  <w:tcW w:w="0" w:type="auto"/>
                </w:tcPr>
                <w:p w14:paraId="2D54BBC7" w14:textId="77777777" w:rsidR="00BB5C5A" w:rsidRDefault="00BB5C5A" w:rsidP="00E70746">
                  <w:r>
                    <w:t>Table basse</w:t>
                  </w:r>
                </w:p>
              </w:tc>
              <w:tc>
                <w:tcPr>
                  <w:tcW w:w="0" w:type="auto"/>
                </w:tcPr>
                <w:p w14:paraId="26B47EBC" w14:textId="77777777" w:rsidR="00BB5C5A" w:rsidRDefault="00BB5C5A" w:rsidP="00E70746">
                  <w:r>
                    <w:t>Devant le canapé, il y a une table basse à trois pieds grise</w:t>
                  </w:r>
                </w:p>
              </w:tc>
            </w:tr>
            <w:tr w:rsidR="00BB5C5A" w14:paraId="39588A59" w14:textId="77777777" w:rsidTr="00E70746">
              <w:tc>
                <w:tcPr>
                  <w:tcW w:w="0" w:type="auto"/>
                </w:tcPr>
                <w:p w14:paraId="3649B002" w14:textId="77777777" w:rsidR="00BB5C5A" w:rsidRDefault="00BB5C5A" w:rsidP="00E70746">
                  <w:r>
                    <w:t>Tapis</w:t>
                  </w:r>
                </w:p>
              </w:tc>
              <w:tc>
                <w:tcPr>
                  <w:tcW w:w="0" w:type="auto"/>
                </w:tcPr>
                <w:p w14:paraId="43F21691" w14:textId="77777777" w:rsidR="00BB5C5A" w:rsidRDefault="00BB5C5A" w:rsidP="00E70746">
                  <w:r>
                    <w:t>Au milieu de la pièce sur le sol, il y a un tapis rectangle.</w:t>
                  </w:r>
                </w:p>
              </w:tc>
            </w:tr>
            <w:tr w:rsidR="00BB5C5A" w14:paraId="32AD1214" w14:textId="77777777" w:rsidTr="00E70746">
              <w:tc>
                <w:tcPr>
                  <w:tcW w:w="0" w:type="auto"/>
                </w:tcPr>
                <w:p w14:paraId="14C051B9" w14:textId="77777777" w:rsidR="00BB5C5A" w:rsidRDefault="00BB5C5A" w:rsidP="00E70746">
                  <w:r>
                    <w:t>Parquet</w:t>
                  </w:r>
                </w:p>
              </w:tc>
              <w:tc>
                <w:tcPr>
                  <w:tcW w:w="0" w:type="auto"/>
                </w:tcPr>
                <w:p w14:paraId="310BF46F" w14:textId="77777777" w:rsidR="00BB5C5A" w:rsidRDefault="00BB5C5A" w:rsidP="00E70746">
                  <w:r>
                    <w:t>Dans le salon, le sol est en parquet</w:t>
                  </w:r>
                </w:p>
              </w:tc>
            </w:tr>
            <w:tr w:rsidR="00BB5C5A" w14:paraId="2342C64D" w14:textId="77777777" w:rsidTr="00E70746">
              <w:tc>
                <w:tcPr>
                  <w:tcW w:w="0" w:type="auto"/>
                </w:tcPr>
                <w:p w14:paraId="349B553E" w14:textId="77777777" w:rsidR="00BB5C5A" w:rsidRDefault="00BB5C5A" w:rsidP="00E70746">
                  <w:r>
                    <w:t>Mur</w:t>
                  </w:r>
                </w:p>
              </w:tc>
              <w:tc>
                <w:tcPr>
                  <w:tcW w:w="0" w:type="auto"/>
                </w:tcPr>
                <w:p w14:paraId="46220C68" w14:textId="77777777" w:rsidR="00BB5C5A" w:rsidRDefault="00BB5C5A" w:rsidP="00E70746">
                  <w:r>
                    <w:t>Dans le salon, les murs sont en papier peint beige</w:t>
                  </w:r>
                </w:p>
              </w:tc>
            </w:tr>
            <w:tr w:rsidR="00BB5C5A" w14:paraId="13722F50" w14:textId="77777777" w:rsidTr="00E70746">
              <w:tc>
                <w:tcPr>
                  <w:tcW w:w="0" w:type="auto"/>
                </w:tcPr>
                <w:p w14:paraId="53BE4D9D" w14:textId="77777777" w:rsidR="00BB5C5A" w:rsidRDefault="00BB5C5A" w:rsidP="00E70746">
                  <w:r>
                    <w:t>Lustre</w:t>
                  </w:r>
                </w:p>
              </w:tc>
              <w:tc>
                <w:tcPr>
                  <w:tcW w:w="0" w:type="auto"/>
                </w:tcPr>
                <w:p w14:paraId="46B4717A" w14:textId="77777777" w:rsidR="00BB5C5A" w:rsidRDefault="00BB5C5A" w:rsidP="00E70746">
                  <w:r>
                    <w:t>Sur le plafond, au milieu il y a un lustre.</w:t>
                  </w:r>
                </w:p>
              </w:tc>
            </w:tr>
            <w:tr w:rsidR="00BB5C5A" w14:paraId="3DA3CFCF" w14:textId="77777777" w:rsidTr="00E70746">
              <w:tc>
                <w:tcPr>
                  <w:tcW w:w="0" w:type="auto"/>
                </w:tcPr>
                <w:p w14:paraId="1E8DC94F" w14:textId="77777777" w:rsidR="00BB5C5A" w:rsidRDefault="00BB5C5A" w:rsidP="00E70746">
                  <w:r>
                    <w:t>Etage et emplacement</w:t>
                  </w:r>
                </w:p>
              </w:tc>
              <w:tc>
                <w:tcPr>
                  <w:tcW w:w="0" w:type="auto"/>
                </w:tcPr>
                <w:p w14:paraId="4070ACD9" w14:textId="77777777" w:rsidR="00BB5C5A" w:rsidRDefault="00BB5C5A" w:rsidP="00E70746">
                  <w:r>
                    <w:t>Dans l'immeuble, le salon est dans l'appartement au 2ème étage au sud-ouest.</w:t>
                  </w:r>
                </w:p>
              </w:tc>
            </w:tr>
          </w:tbl>
          <w:p w14:paraId="5067FCE8" w14:textId="77777777" w:rsidR="00BB5C5A" w:rsidRDefault="00BB5C5A" w:rsidP="00E70746"/>
        </w:tc>
      </w:tr>
    </w:tbl>
    <w:p w14:paraId="7AC1738E" w14:textId="77777777" w:rsidR="00BB5C5A" w:rsidRDefault="00BB5C5A" w:rsidP="00BB5C5A"/>
    <w:p w14:paraId="6A7B0C9D" w14:textId="77777777" w:rsidR="00BB5C5A" w:rsidRDefault="00BB5C5A" w:rsidP="00BB5C5A">
      <w:pPr>
        <w:pStyle w:val="Titre3"/>
      </w:pPr>
      <w:bookmarkStart w:id="30" w:name="_Toc160545356"/>
      <w:r>
        <w:t>Salle de jeu</w:t>
      </w:r>
      <w:bookmarkEnd w:id="30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B5C5A" w14:paraId="47200C63" w14:textId="77777777" w:rsidTr="00E70746">
        <w:tc>
          <w:tcPr>
            <w:tcW w:w="0" w:type="auto"/>
          </w:tcPr>
          <w:p w14:paraId="0D9FD0F5" w14:textId="77777777" w:rsidR="00BB5C5A" w:rsidRDefault="00BB5C5A" w:rsidP="00E70746">
            <w:r>
              <w:t>En tant qu'habitant de l'immeuble je veux une salle de jeu pour m'amuser avec mes amis</w:t>
            </w:r>
          </w:p>
        </w:tc>
      </w:tr>
      <w:tr w:rsidR="00BB5C5A" w14:paraId="77A1FED1" w14:textId="77777777" w:rsidTr="00E70746">
        <w:tc>
          <w:tcPr>
            <w:tcW w:w="0" w:type="auto"/>
          </w:tcPr>
          <w:p w14:paraId="33881373" w14:textId="77777777" w:rsidR="00BB5C5A" w:rsidRDefault="00BB5C5A" w:rsidP="00E70746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826"/>
              <w:gridCol w:w="7214"/>
            </w:tblGrid>
            <w:tr w:rsidR="00BB5C5A" w14:paraId="54405B4E" w14:textId="77777777" w:rsidTr="00E70746">
              <w:tc>
                <w:tcPr>
                  <w:tcW w:w="0" w:type="auto"/>
                </w:tcPr>
                <w:p w14:paraId="065EE252" w14:textId="77777777" w:rsidR="00BB5C5A" w:rsidRDefault="00BB5C5A" w:rsidP="00E70746">
                  <w:r>
                    <w:t>Emplacement</w:t>
                  </w:r>
                </w:p>
              </w:tc>
              <w:tc>
                <w:tcPr>
                  <w:tcW w:w="0" w:type="auto"/>
                </w:tcPr>
                <w:p w14:paraId="011D1878" w14:textId="77777777" w:rsidR="00BB5C5A" w:rsidRDefault="00BB5C5A" w:rsidP="00E70746">
                  <w:r>
                    <w:t>La salle de jeu se trouve au 1ère étage du bâtiment</w:t>
                  </w:r>
                </w:p>
              </w:tc>
            </w:tr>
            <w:tr w:rsidR="00BB5C5A" w14:paraId="13B5EB55" w14:textId="77777777" w:rsidTr="00E70746">
              <w:tc>
                <w:tcPr>
                  <w:tcW w:w="0" w:type="auto"/>
                </w:tcPr>
                <w:p w14:paraId="43FBA384" w14:textId="77777777" w:rsidR="00BB5C5A" w:rsidRDefault="00BB5C5A" w:rsidP="00E70746">
                  <w:r>
                    <w:t>Taille de la pièce</w:t>
                  </w:r>
                </w:p>
              </w:tc>
              <w:tc>
                <w:tcPr>
                  <w:tcW w:w="0" w:type="auto"/>
                </w:tcPr>
                <w:p w14:paraId="27BCDEA3" w14:textId="77777777" w:rsidR="00BB5C5A" w:rsidRDefault="00BB5C5A" w:rsidP="00E70746">
                  <w:r>
                    <w:t>La salle fait tout l'étage</w:t>
                  </w:r>
                </w:p>
              </w:tc>
            </w:tr>
            <w:tr w:rsidR="00BB5C5A" w14:paraId="189C9836" w14:textId="77777777" w:rsidTr="00E70746">
              <w:tc>
                <w:tcPr>
                  <w:tcW w:w="0" w:type="auto"/>
                </w:tcPr>
                <w:p w14:paraId="4511E6BB" w14:textId="77777777" w:rsidR="00BB5C5A" w:rsidRDefault="00BB5C5A" w:rsidP="00E70746">
                  <w:r>
                    <w:t>Bureau</w:t>
                  </w:r>
                </w:p>
              </w:tc>
              <w:tc>
                <w:tcPr>
                  <w:tcW w:w="0" w:type="auto"/>
                </w:tcPr>
                <w:p w14:paraId="5ACD7F61" w14:textId="77777777" w:rsidR="00BB5C5A" w:rsidRDefault="00BB5C5A" w:rsidP="00E70746">
                  <w:r>
                    <w:t>Contre le mur Est, il y a des bureaux de 170x80x100cm en ligne.</w:t>
                  </w:r>
                </w:p>
              </w:tc>
            </w:tr>
            <w:tr w:rsidR="00BB5C5A" w14:paraId="2A9B4B10" w14:textId="77777777" w:rsidTr="00E70746">
              <w:tc>
                <w:tcPr>
                  <w:tcW w:w="0" w:type="auto"/>
                </w:tcPr>
                <w:p w14:paraId="4A881FA4" w14:textId="77777777" w:rsidR="00BB5C5A" w:rsidRDefault="00BB5C5A" w:rsidP="00E70746">
                  <w:r>
                    <w:t>Ordinateur</w:t>
                  </w:r>
                </w:p>
              </w:tc>
              <w:tc>
                <w:tcPr>
                  <w:tcW w:w="0" w:type="auto"/>
                </w:tcPr>
                <w:p w14:paraId="6332B01E" w14:textId="77777777" w:rsidR="00BB5C5A" w:rsidRDefault="00BB5C5A" w:rsidP="00E70746">
                  <w:r>
                    <w:t>Sur tous les bureaux il y a un PC</w:t>
                  </w:r>
                </w:p>
              </w:tc>
            </w:tr>
            <w:tr w:rsidR="00BB5C5A" w14:paraId="320E0594" w14:textId="77777777" w:rsidTr="00E70746">
              <w:tc>
                <w:tcPr>
                  <w:tcW w:w="0" w:type="auto"/>
                </w:tcPr>
                <w:p w14:paraId="229B6853" w14:textId="77777777" w:rsidR="00BB5C5A" w:rsidRDefault="00BB5C5A" w:rsidP="00E70746">
                  <w:proofErr w:type="spellStart"/>
                  <w:r>
                    <w:t>Peripherique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3EFE04E1" w14:textId="77777777" w:rsidR="00BB5C5A" w:rsidRDefault="00BB5C5A" w:rsidP="00E70746">
                  <w:r>
                    <w:t>Sur chaque bureau, il y a 1 écran,1 souris et 1 clavier</w:t>
                  </w:r>
                </w:p>
              </w:tc>
            </w:tr>
            <w:tr w:rsidR="00BB5C5A" w14:paraId="4DCAF77E" w14:textId="77777777" w:rsidTr="00E70746">
              <w:tc>
                <w:tcPr>
                  <w:tcW w:w="0" w:type="auto"/>
                </w:tcPr>
                <w:p w14:paraId="5EF8D070" w14:textId="77777777" w:rsidR="00BB5C5A" w:rsidRDefault="00BB5C5A" w:rsidP="00E70746">
                  <w:r>
                    <w:t>Mur</w:t>
                  </w:r>
                </w:p>
              </w:tc>
              <w:tc>
                <w:tcPr>
                  <w:tcW w:w="0" w:type="auto"/>
                </w:tcPr>
                <w:p w14:paraId="0A613215" w14:textId="77777777" w:rsidR="00BB5C5A" w:rsidRDefault="00BB5C5A" w:rsidP="00E70746">
                  <w:r>
                    <w:t>Tous les murs sont en marbre noir</w:t>
                  </w:r>
                </w:p>
              </w:tc>
            </w:tr>
            <w:tr w:rsidR="00BB5C5A" w14:paraId="499DD3D9" w14:textId="77777777" w:rsidTr="00E70746">
              <w:tc>
                <w:tcPr>
                  <w:tcW w:w="0" w:type="auto"/>
                </w:tcPr>
                <w:p w14:paraId="7E856886" w14:textId="77777777" w:rsidR="00BB5C5A" w:rsidRDefault="00BB5C5A" w:rsidP="00E70746">
                  <w:r>
                    <w:t>Bornes d'arcade</w:t>
                  </w:r>
                </w:p>
              </w:tc>
              <w:tc>
                <w:tcPr>
                  <w:tcW w:w="0" w:type="auto"/>
                </w:tcPr>
                <w:p w14:paraId="5F07CF05" w14:textId="77777777" w:rsidR="00BB5C5A" w:rsidRDefault="00BB5C5A" w:rsidP="00E70746">
                  <w:r>
                    <w:t>Contre le mur ouest il y a des bornes d'arcades espacés de 1m chacune.</w:t>
                  </w:r>
                </w:p>
              </w:tc>
            </w:tr>
            <w:tr w:rsidR="00BB5C5A" w14:paraId="593B8E59" w14:textId="77777777" w:rsidTr="00E70746">
              <w:tc>
                <w:tcPr>
                  <w:tcW w:w="0" w:type="auto"/>
                </w:tcPr>
                <w:p w14:paraId="46D50E4A" w14:textId="77777777" w:rsidR="00BB5C5A" w:rsidRDefault="00BB5C5A" w:rsidP="00E70746">
                  <w:r>
                    <w:t>Rideaux</w:t>
                  </w:r>
                </w:p>
              </w:tc>
              <w:tc>
                <w:tcPr>
                  <w:tcW w:w="0" w:type="auto"/>
                </w:tcPr>
                <w:p w14:paraId="7691FA48" w14:textId="77777777" w:rsidR="00BB5C5A" w:rsidRDefault="00BB5C5A" w:rsidP="00E70746">
                  <w:r>
                    <w:t xml:space="preserve">Autour du puits de lumière, il y a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de longs rideaux opaques noirs.</w:t>
                  </w:r>
                </w:p>
              </w:tc>
            </w:tr>
            <w:tr w:rsidR="00BB5C5A" w14:paraId="6D94937A" w14:textId="77777777" w:rsidTr="00E70746">
              <w:tc>
                <w:tcPr>
                  <w:tcW w:w="0" w:type="auto"/>
                </w:tcPr>
                <w:p w14:paraId="5CD0BF47" w14:textId="77777777" w:rsidR="00BB5C5A" w:rsidRDefault="00BB5C5A" w:rsidP="00E70746">
                  <w:r>
                    <w:t>Snacks</w:t>
                  </w:r>
                </w:p>
              </w:tc>
              <w:tc>
                <w:tcPr>
                  <w:tcW w:w="0" w:type="auto"/>
                </w:tcPr>
                <w:p w14:paraId="4F46E38E" w14:textId="77777777" w:rsidR="00BB5C5A" w:rsidRDefault="00BB5C5A" w:rsidP="00E70746">
                  <w:r>
                    <w:t xml:space="preserve">Au nord il y a une table ronde sur laquelle se trouvent </w:t>
                  </w:r>
                  <w:proofErr w:type="gramStart"/>
                  <w:r>
                    <w:t>des pizza</w:t>
                  </w:r>
                  <w:proofErr w:type="gramEnd"/>
                  <w:r>
                    <w:t>, des boissons, des frites et des hot dog.</w:t>
                  </w:r>
                </w:p>
              </w:tc>
            </w:tr>
            <w:tr w:rsidR="00BB5C5A" w14:paraId="7553B06B" w14:textId="77777777" w:rsidTr="00E70746">
              <w:tc>
                <w:tcPr>
                  <w:tcW w:w="0" w:type="auto"/>
                </w:tcPr>
                <w:p w14:paraId="77EAA7CD" w14:textId="77777777" w:rsidR="00BB5C5A" w:rsidRDefault="00BB5C5A" w:rsidP="00E70746">
                  <w:r>
                    <w:t>Chaise</w:t>
                  </w:r>
                </w:p>
              </w:tc>
              <w:tc>
                <w:tcPr>
                  <w:tcW w:w="0" w:type="auto"/>
                </w:tcPr>
                <w:p w14:paraId="003466AD" w14:textId="77777777" w:rsidR="00BB5C5A" w:rsidRDefault="00BB5C5A" w:rsidP="00E70746">
                  <w:r>
                    <w:t>Autour de la table il y a 6 chaises</w:t>
                  </w:r>
                </w:p>
              </w:tc>
            </w:tr>
            <w:tr w:rsidR="00BB5C5A" w14:paraId="71EA2811" w14:textId="77777777" w:rsidTr="00E70746">
              <w:tc>
                <w:tcPr>
                  <w:tcW w:w="0" w:type="auto"/>
                </w:tcPr>
                <w:p w14:paraId="26A3F435" w14:textId="77777777" w:rsidR="00BB5C5A" w:rsidRDefault="00BB5C5A" w:rsidP="00E70746">
                  <w:proofErr w:type="spellStart"/>
                  <w:r>
                    <w:t>Punching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ball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7ADC565D" w14:textId="77777777" w:rsidR="00BB5C5A" w:rsidRDefault="00BB5C5A" w:rsidP="00E70746">
                  <w:r>
                    <w:t xml:space="preserve">Au long du mur sud de la pièce, il y a une rangée de 8 </w:t>
                  </w:r>
                  <w:proofErr w:type="spellStart"/>
                  <w:r>
                    <w:t>punching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ball</w:t>
                  </w:r>
                  <w:proofErr w:type="spellEnd"/>
                  <w:r>
                    <w:t>.</w:t>
                  </w:r>
                </w:p>
              </w:tc>
            </w:tr>
            <w:tr w:rsidR="00BB5C5A" w14:paraId="42AAE965" w14:textId="77777777" w:rsidTr="00E70746">
              <w:tc>
                <w:tcPr>
                  <w:tcW w:w="0" w:type="auto"/>
                </w:tcPr>
                <w:p w14:paraId="3F0FFECD" w14:textId="77777777" w:rsidR="00BB5C5A" w:rsidRDefault="00BB5C5A" w:rsidP="00E70746">
                  <w:r>
                    <w:t>Paniers de basketball</w:t>
                  </w:r>
                </w:p>
              </w:tc>
              <w:tc>
                <w:tcPr>
                  <w:tcW w:w="0" w:type="auto"/>
                </w:tcPr>
                <w:p w14:paraId="63AEC43B" w14:textId="77777777" w:rsidR="00BB5C5A" w:rsidRDefault="00BB5C5A" w:rsidP="00E70746">
                  <w:r>
                    <w:t>Au long du mur nord, il y a 2 paniers de basket à gauche du stand snacks et 2 autres à droite du stand snacks.</w:t>
                  </w:r>
                </w:p>
              </w:tc>
            </w:tr>
          </w:tbl>
          <w:p w14:paraId="31C898FD" w14:textId="77777777" w:rsidR="00BB5C5A" w:rsidRDefault="00BB5C5A" w:rsidP="00E70746"/>
        </w:tc>
      </w:tr>
    </w:tbl>
    <w:p w14:paraId="1CB9A11F" w14:textId="77777777" w:rsidR="00BB5C5A" w:rsidRDefault="00BB5C5A" w:rsidP="00BB5C5A"/>
    <w:p w14:paraId="1866EC38" w14:textId="77777777" w:rsidR="00BB5C5A" w:rsidRDefault="00BB5C5A" w:rsidP="00BB5C5A">
      <w:pPr>
        <w:pStyle w:val="Titre3"/>
      </w:pPr>
      <w:bookmarkStart w:id="31" w:name="_Toc160545357"/>
      <w:r>
        <w:t>Bureaux (entreprise)</w:t>
      </w:r>
      <w:bookmarkEnd w:id="31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B5C5A" w14:paraId="4DE5FE77" w14:textId="77777777" w:rsidTr="00E70746">
        <w:tc>
          <w:tcPr>
            <w:tcW w:w="0" w:type="auto"/>
          </w:tcPr>
          <w:p w14:paraId="3F80DE89" w14:textId="77777777" w:rsidR="00BB5C5A" w:rsidRDefault="00BB5C5A" w:rsidP="00E70746">
            <w:r>
              <w:t>En tant que chef d'entreprise Je veux un grand open-space Pour que mes employés puissent travailler.</w:t>
            </w:r>
          </w:p>
        </w:tc>
      </w:tr>
      <w:tr w:rsidR="00BB5C5A" w14:paraId="42576816" w14:textId="77777777" w:rsidTr="00E70746">
        <w:tc>
          <w:tcPr>
            <w:tcW w:w="0" w:type="auto"/>
          </w:tcPr>
          <w:p w14:paraId="0B600D20" w14:textId="77777777" w:rsidR="00BB5C5A" w:rsidRDefault="00BB5C5A" w:rsidP="00E70746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763"/>
              <w:gridCol w:w="7277"/>
            </w:tblGrid>
            <w:tr w:rsidR="00BB5C5A" w14:paraId="7F09A630" w14:textId="77777777" w:rsidTr="00E70746">
              <w:tc>
                <w:tcPr>
                  <w:tcW w:w="0" w:type="auto"/>
                </w:tcPr>
                <w:p w14:paraId="7EE43BB2" w14:textId="77777777" w:rsidR="00BB5C5A" w:rsidRDefault="00BB5C5A" w:rsidP="00E70746">
                  <w:r>
                    <w:t>Ordinateurs</w:t>
                  </w:r>
                </w:p>
              </w:tc>
              <w:tc>
                <w:tcPr>
                  <w:tcW w:w="0" w:type="auto"/>
                </w:tcPr>
                <w:p w14:paraId="14D308EA" w14:textId="77777777" w:rsidR="00BB5C5A" w:rsidRDefault="00BB5C5A" w:rsidP="00E70746">
                  <w:r>
                    <w:t>Sur tous les bureaux Il a un ordinateur portable et une plante verte.</w:t>
                  </w:r>
                </w:p>
              </w:tc>
            </w:tr>
            <w:tr w:rsidR="00BB5C5A" w14:paraId="454DE8BB" w14:textId="77777777" w:rsidTr="00E70746">
              <w:tc>
                <w:tcPr>
                  <w:tcW w:w="0" w:type="auto"/>
                </w:tcPr>
                <w:p w14:paraId="30396D95" w14:textId="77777777" w:rsidR="00BB5C5A" w:rsidRDefault="00BB5C5A" w:rsidP="00E70746">
                  <w:proofErr w:type="gramStart"/>
                  <w:r>
                    <w:t>chaise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262DC792" w14:textId="77777777" w:rsidR="00BB5C5A" w:rsidRDefault="00BB5C5A" w:rsidP="00E70746">
                  <w:r>
                    <w:t xml:space="preserve">Devant chaque </w:t>
                  </w:r>
                  <w:proofErr w:type="gramStart"/>
                  <w:r>
                    <w:t>bureau  Il</w:t>
                  </w:r>
                  <w:proofErr w:type="gramEnd"/>
                  <w:r>
                    <w:t xml:space="preserve"> y a une chaise en bois.</w:t>
                  </w:r>
                </w:p>
              </w:tc>
            </w:tr>
            <w:tr w:rsidR="00BB5C5A" w14:paraId="06C8421F" w14:textId="77777777" w:rsidTr="00E70746">
              <w:tc>
                <w:tcPr>
                  <w:tcW w:w="0" w:type="auto"/>
                </w:tcPr>
                <w:p w14:paraId="58E62CB7" w14:textId="77777777" w:rsidR="00BB5C5A" w:rsidRDefault="00BB5C5A" w:rsidP="00E70746">
                  <w:proofErr w:type="gramStart"/>
                  <w:r>
                    <w:t>lampe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114E6012" w14:textId="77777777" w:rsidR="00BB5C5A" w:rsidRDefault="00BB5C5A" w:rsidP="00E70746">
                  <w:r>
                    <w:t xml:space="preserve">Au </w:t>
                  </w:r>
                  <w:proofErr w:type="gramStart"/>
                  <w:r>
                    <w:t>plafond  Il</w:t>
                  </w:r>
                  <w:proofErr w:type="gramEnd"/>
                  <w:r>
                    <w:t xml:space="preserve"> y a quatre lampes blanches.</w:t>
                  </w:r>
                </w:p>
              </w:tc>
            </w:tr>
            <w:tr w:rsidR="00BB5C5A" w14:paraId="28956F23" w14:textId="77777777" w:rsidTr="00E70746">
              <w:tc>
                <w:tcPr>
                  <w:tcW w:w="0" w:type="auto"/>
                </w:tcPr>
                <w:p w14:paraId="4B9D5FD9" w14:textId="77777777" w:rsidR="00BB5C5A" w:rsidRDefault="00BB5C5A" w:rsidP="00E70746">
                  <w:proofErr w:type="gramStart"/>
                  <w:r>
                    <w:t>fenêtres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6F72F7B3" w14:textId="77777777" w:rsidR="00BB5C5A" w:rsidRDefault="00BB5C5A" w:rsidP="00E70746">
                  <w:r>
                    <w:t>A chaque mur, à son centre, Il y a une fenêtre ronde de 60x60 à un mètre de hauteur.</w:t>
                  </w:r>
                </w:p>
              </w:tc>
            </w:tr>
            <w:tr w:rsidR="00BB5C5A" w14:paraId="1E22169B" w14:textId="77777777" w:rsidTr="00E70746">
              <w:tc>
                <w:tcPr>
                  <w:tcW w:w="0" w:type="auto"/>
                </w:tcPr>
                <w:p w14:paraId="07D554C8" w14:textId="77777777" w:rsidR="00BB5C5A" w:rsidRDefault="00BB5C5A" w:rsidP="00E70746">
                  <w:r>
                    <w:t>Dimensions bureaux</w:t>
                  </w:r>
                </w:p>
              </w:tc>
              <w:tc>
                <w:tcPr>
                  <w:tcW w:w="0" w:type="auto"/>
                </w:tcPr>
                <w:p w14:paraId="1E221F93" w14:textId="77777777" w:rsidR="00BB5C5A" w:rsidRDefault="00BB5C5A" w:rsidP="00E70746">
                  <w:r>
                    <w:t>Les bureaux ont une dimension de 140x80x80cm</w:t>
                  </w:r>
                </w:p>
              </w:tc>
            </w:tr>
            <w:tr w:rsidR="00BB5C5A" w14:paraId="08015BE9" w14:textId="77777777" w:rsidTr="00E70746">
              <w:tc>
                <w:tcPr>
                  <w:tcW w:w="0" w:type="auto"/>
                </w:tcPr>
                <w:p w14:paraId="1CCA07BC" w14:textId="77777777" w:rsidR="00BB5C5A" w:rsidRDefault="00BB5C5A" w:rsidP="00E70746">
                  <w:r>
                    <w:t>Etage et emplacement</w:t>
                  </w:r>
                </w:p>
              </w:tc>
              <w:tc>
                <w:tcPr>
                  <w:tcW w:w="0" w:type="auto"/>
                </w:tcPr>
                <w:p w14:paraId="0D977F75" w14:textId="77777777" w:rsidR="00BB5C5A" w:rsidRDefault="00BB5C5A" w:rsidP="00E70746">
                  <w:r>
                    <w:t>Dans l'immeuble, les bureaux prennent tout le 3ème étage.</w:t>
                  </w:r>
                </w:p>
              </w:tc>
            </w:tr>
            <w:tr w:rsidR="00BB5C5A" w14:paraId="16105631" w14:textId="77777777" w:rsidTr="00E70746">
              <w:tc>
                <w:tcPr>
                  <w:tcW w:w="0" w:type="auto"/>
                </w:tcPr>
                <w:p w14:paraId="372FBA29" w14:textId="77777777" w:rsidR="00BB5C5A" w:rsidRDefault="00BB5C5A" w:rsidP="00E70746">
                  <w:r>
                    <w:t>Boxes</w:t>
                  </w:r>
                </w:p>
              </w:tc>
              <w:tc>
                <w:tcPr>
                  <w:tcW w:w="0" w:type="auto"/>
                </w:tcPr>
                <w:p w14:paraId="3D05796E" w14:textId="77777777" w:rsidR="00BB5C5A" w:rsidRDefault="00BB5C5A" w:rsidP="00E70746">
                  <w:r>
                    <w:t xml:space="preserve">Chaque boxe est </w:t>
                  </w:r>
                  <w:proofErr w:type="gramStart"/>
                  <w:r>
                    <w:t>composé</w:t>
                  </w:r>
                  <w:proofErr w:type="gramEnd"/>
                  <w:r>
                    <w:t xml:space="preserve"> d'un bureau et de deux murs formant un angle de 90 degrés (voir image =&gt; rouge).</w:t>
                  </w:r>
                </w:p>
              </w:tc>
            </w:tr>
            <w:tr w:rsidR="00BB5C5A" w14:paraId="3735786D" w14:textId="77777777" w:rsidTr="00E70746">
              <w:tc>
                <w:tcPr>
                  <w:tcW w:w="0" w:type="auto"/>
                </w:tcPr>
                <w:p w14:paraId="0BC7587E" w14:textId="77777777" w:rsidR="00BB5C5A" w:rsidRDefault="00BB5C5A" w:rsidP="00E70746">
                  <w:r>
                    <w:t>Toilettes</w:t>
                  </w:r>
                </w:p>
              </w:tc>
              <w:tc>
                <w:tcPr>
                  <w:tcW w:w="0" w:type="auto"/>
                </w:tcPr>
                <w:p w14:paraId="799A8035" w14:textId="77777777" w:rsidR="00BB5C5A" w:rsidRDefault="00BB5C5A" w:rsidP="00E70746">
                  <w:r>
                    <w:t>Au sud-est, il y a une pièce de toilette de 5x8m.  (</w:t>
                  </w:r>
                  <w:proofErr w:type="gramStart"/>
                  <w:r>
                    <w:t>en</w:t>
                  </w:r>
                  <w:proofErr w:type="gramEnd"/>
                  <w:r>
                    <w:t xml:space="preserve"> orange sur l'image)</w:t>
                  </w:r>
                </w:p>
              </w:tc>
            </w:tr>
            <w:tr w:rsidR="00BB5C5A" w14:paraId="5D03FDBE" w14:textId="77777777" w:rsidTr="00E70746">
              <w:tc>
                <w:tcPr>
                  <w:tcW w:w="0" w:type="auto"/>
                </w:tcPr>
                <w:p w14:paraId="1959BB27" w14:textId="77777777" w:rsidR="00BB5C5A" w:rsidRDefault="00BB5C5A" w:rsidP="00E70746">
                  <w:r>
                    <w:t>Urinoirs</w:t>
                  </w:r>
                </w:p>
              </w:tc>
              <w:tc>
                <w:tcPr>
                  <w:tcW w:w="0" w:type="auto"/>
                </w:tcPr>
                <w:p w14:paraId="226D7A92" w14:textId="77777777" w:rsidR="00BB5C5A" w:rsidRDefault="00BB5C5A" w:rsidP="00E70746">
                  <w:r>
                    <w:t>Quand j'entre dans les toilettes à droite, il y a 4 urinoirs dans le coin, chaque urinoir a une plaque de séparation noire à sa droite et à sa gauche.  (</w:t>
                  </w:r>
                  <w:proofErr w:type="gramStart"/>
                  <w:r>
                    <w:t>en</w:t>
                  </w:r>
                  <w:proofErr w:type="gramEnd"/>
                  <w:r>
                    <w:t xml:space="preserve"> orange sur l'image)</w:t>
                  </w:r>
                </w:p>
              </w:tc>
            </w:tr>
            <w:tr w:rsidR="00BB5C5A" w14:paraId="608CFB1C" w14:textId="77777777" w:rsidTr="00E70746">
              <w:tc>
                <w:tcPr>
                  <w:tcW w:w="0" w:type="auto"/>
                </w:tcPr>
                <w:p w14:paraId="7D2A3F88" w14:textId="77777777" w:rsidR="00BB5C5A" w:rsidRDefault="00BB5C5A" w:rsidP="00E70746">
                  <w:r>
                    <w:t>Lavabo</w:t>
                  </w:r>
                </w:p>
              </w:tc>
              <w:tc>
                <w:tcPr>
                  <w:tcW w:w="0" w:type="auto"/>
                </w:tcPr>
                <w:p w14:paraId="58D4389E" w14:textId="77777777" w:rsidR="00BB5C5A" w:rsidRDefault="00BB5C5A" w:rsidP="00E70746">
                  <w:r>
                    <w:t>Quand j'entre dans les toilettes à gauche il y a un lavabo.  (</w:t>
                  </w:r>
                  <w:proofErr w:type="gramStart"/>
                  <w:r>
                    <w:t>en</w:t>
                  </w:r>
                  <w:proofErr w:type="gramEnd"/>
                  <w:r>
                    <w:t xml:space="preserve"> orange sur l'image)</w:t>
                  </w:r>
                </w:p>
              </w:tc>
            </w:tr>
            <w:tr w:rsidR="00BB5C5A" w14:paraId="6D80CB38" w14:textId="77777777" w:rsidTr="00E70746">
              <w:tc>
                <w:tcPr>
                  <w:tcW w:w="0" w:type="auto"/>
                </w:tcPr>
                <w:p w14:paraId="1B8A48BA" w14:textId="77777777" w:rsidR="00BB5C5A" w:rsidRDefault="00BB5C5A" w:rsidP="00E70746">
                  <w:r>
                    <w:t>Toilettes</w:t>
                  </w:r>
                </w:p>
              </w:tc>
              <w:tc>
                <w:tcPr>
                  <w:tcW w:w="0" w:type="auto"/>
                </w:tcPr>
                <w:p w14:paraId="2314BC19" w14:textId="77777777" w:rsidR="00BB5C5A" w:rsidRDefault="00BB5C5A" w:rsidP="00E70746">
                  <w:r>
                    <w:t xml:space="preserve">Quand j'entre dans les toilettes, en face de moi il y a 4 cabines de </w:t>
                  </w:r>
                  <w:proofErr w:type="gramStart"/>
                  <w:r>
                    <w:t>toilettes collé</w:t>
                  </w:r>
                  <w:proofErr w:type="gramEnd"/>
                  <w:r>
                    <w:t>, qui prennent toute la largeur du mur. (</w:t>
                  </w:r>
                  <w:proofErr w:type="gramStart"/>
                  <w:r>
                    <w:t>en</w:t>
                  </w:r>
                  <w:proofErr w:type="gramEnd"/>
                  <w:r>
                    <w:t xml:space="preserve"> orange sur l'image)</w:t>
                  </w:r>
                </w:p>
              </w:tc>
            </w:tr>
            <w:tr w:rsidR="00BB5C5A" w14:paraId="7FD17E87" w14:textId="77777777" w:rsidTr="00E70746">
              <w:tc>
                <w:tcPr>
                  <w:tcW w:w="0" w:type="auto"/>
                </w:tcPr>
                <w:p w14:paraId="01010FC5" w14:textId="77777777" w:rsidR="00BB5C5A" w:rsidRDefault="00BB5C5A" w:rsidP="00E70746">
                  <w:r>
                    <w:lastRenderedPageBreak/>
                    <w:t>Fontaines à eaux</w:t>
                  </w:r>
                </w:p>
              </w:tc>
              <w:tc>
                <w:tcPr>
                  <w:tcW w:w="0" w:type="auto"/>
                </w:tcPr>
                <w:p w14:paraId="20C6A5C0" w14:textId="77777777" w:rsidR="00BB5C5A" w:rsidRDefault="00BB5C5A" w:rsidP="00E70746">
                  <w:r>
                    <w:t xml:space="preserve">Contre chaque </w:t>
                  </w:r>
                  <w:proofErr w:type="gramStart"/>
                  <w:r>
                    <w:t>murs</w:t>
                  </w:r>
                  <w:proofErr w:type="gramEnd"/>
                  <w:r>
                    <w:t>, il y deux fontaines à eau (emplacement =&gt; voir image -&gt; bleu).</w:t>
                  </w:r>
                </w:p>
              </w:tc>
            </w:tr>
            <w:tr w:rsidR="00BB5C5A" w14:paraId="531553B4" w14:textId="77777777" w:rsidTr="00E70746">
              <w:tc>
                <w:tcPr>
                  <w:tcW w:w="0" w:type="auto"/>
                </w:tcPr>
                <w:p w14:paraId="22F00D33" w14:textId="77777777" w:rsidR="00BB5C5A" w:rsidRDefault="00BB5C5A" w:rsidP="00E70746">
                  <w:r>
                    <w:t>Imprimantes 1</w:t>
                  </w:r>
                </w:p>
              </w:tc>
              <w:tc>
                <w:tcPr>
                  <w:tcW w:w="0" w:type="auto"/>
                </w:tcPr>
                <w:p w14:paraId="6E371B0A" w14:textId="77777777" w:rsidR="00BB5C5A" w:rsidRDefault="00BB5C5A" w:rsidP="00E70746">
                  <w:r>
                    <w:t>Dans le coin nord-ouest et nord-est, il y a deux imprimantes contre le mur. (</w:t>
                  </w:r>
                  <w:proofErr w:type="gramStart"/>
                  <w:r>
                    <w:t>vert</w:t>
                  </w:r>
                  <w:proofErr w:type="gramEnd"/>
                  <w:r>
                    <w:t xml:space="preserve"> sur l'image)</w:t>
                  </w:r>
                </w:p>
              </w:tc>
            </w:tr>
            <w:tr w:rsidR="00BB5C5A" w14:paraId="73F1531B" w14:textId="77777777" w:rsidTr="00E70746">
              <w:tc>
                <w:tcPr>
                  <w:tcW w:w="0" w:type="auto"/>
                </w:tcPr>
                <w:p w14:paraId="74391101" w14:textId="77777777" w:rsidR="00BB5C5A" w:rsidRDefault="00BB5C5A" w:rsidP="00E70746">
                  <w:r>
                    <w:t>Imprimantes 2</w:t>
                  </w:r>
                </w:p>
              </w:tc>
              <w:tc>
                <w:tcPr>
                  <w:tcW w:w="0" w:type="auto"/>
                </w:tcPr>
                <w:p w14:paraId="4C4E53CA" w14:textId="77777777" w:rsidR="00BB5C5A" w:rsidRDefault="00BB5C5A" w:rsidP="00E70746">
                  <w:r>
                    <w:t>Dans le coin sud-ouest, il y a une imprimante contre le mur. (</w:t>
                  </w:r>
                  <w:proofErr w:type="gramStart"/>
                  <w:r>
                    <w:t>vert</w:t>
                  </w:r>
                  <w:proofErr w:type="gramEnd"/>
                  <w:r>
                    <w:t xml:space="preserve"> sur l'image)</w:t>
                  </w:r>
                </w:p>
              </w:tc>
            </w:tr>
            <w:tr w:rsidR="00BB5C5A" w14:paraId="5D06C554" w14:textId="77777777" w:rsidTr="00E70746">
              <w:tc>
                <w:tcPr>
                  <w:tcW w:w="0" w:type="auto"/>
                </w:tcPr>
                <w:p w14:paraId="0C0E3423" w14:textId="77777777" w:rsidR="00BB5C5A" w:rsidRDefault="00BB5C5A" w:rsidP="00E70746">
                  <w:r>
                    <w:t>Emplacement boxes</w:t>
                  </w:r>
                </w:p>
              </w:tc>
              <w:tc>
                <w:tcPr>
                  <w:tcW w:w="0" w:type="auto"/>
                </w:tcPr>
                <w:p w14:paraId="17F2E9F9" w14:textId="77777777" w:rsidR="00BB5C5A" w:rsidRDefault="00BB5C5A" w:rsidP="00E70746">
                  <w:r>
                    <w:t>Les boxes sont placés comme sur l'image jointe (en rouge)</w:t>
                  </w:r>
                </w:p>
              </w:tc>
            </w:tr>
          </w:tbl>
          <w:p w14:paraId="67CD197B" w14:textId="77777777" w:rsidR="00BB5C5A" w:rsidRDefault="00BB5C5A" w:rsidP="00E70746"/>
        </w:tc>
      </w:tr>
    </w:tbl>
    <w:p w14:paraId="2E40FD1E" w14:textId="77777777" w:rsidR="00BB5C5A" w:rsidRDefault="00BB5C5A" w:rsidP="00BB5C5A"/>
    <w:p w14:paraId="0E3B3BAC" w14:textId="77777777" w:rsidR="00B50A71" w:rsidRDefault="00B50A71" w:rsidP="00B50A71"/>
    <w:p w14:paraId="116CEBD0" w14:textId="7E0EFECF" w:rsidR="00B50A71" w:rsidRDefault="00B65535" w:rsidP="00B50A71">
      <w:pPr>
        <w:rPr>
          <w:b/>
          <w:bCs/>
          <w:sz w:val="28"/>
          <w:szCs w:val="28"/>
        </w:rPr>
      </w:pPr>
      <w:r w:rsidRPr="00B65535">
        <w:rPr>
          <w:b/>
          <w:bCs/>
          <w:sz w:val="28"/>
          <w:szCs w:val="28"/>
        </w:rPr>
        <w:t>Propositions</w:t>
      </w:r>
    </w:p>
    <w:p w14:paraId="164DFC50" w14:textId="77777777" w:rsidR="00E11910" w:rsidRDefault="00E11910" w:rsidP="00B50A71">
      <w:pPr>
        <w:rPr>
          <w:b/>
          <w:bCs/>
          <w:sz w:val="28"/>
          <w:szCs w:val="28"/>
        </w:rPr>
      </w:pP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E11910" w14:paraId="6A8F5C65" w14:textId="77777777" w:rsidTr="00E6405E">
        <w:tc>
          <w:tcPr>
            <w:tcW w:w="0" w:type="auto"/>
          </w:tcPr>
          <w:p w14:paraId="3D93CF95" w14:textId="463B5C2A" w:rsidR="00E11910" w:rsidRDefault="00E11910" w:rsidP="00E6405E">
            <w:r>
              <w:t xml:space="preserve">En tant que locataire, Je veux un bureau pour pouvoir y travailler </w:t>
            </w:r>
          </w:p>
        </w:tc>
      </w:tr>
      <w:tr w:rsidR="00E11910" w14:paraId="2881BD8E" w14:textId="77777777" w:rsidTr="00E6405E">
        <w:tc>
          <w:tcPr>
            <w:tcW w:w="0" w:type="auto"/>
          </w:tcPr>
          <w:p w14:paraId="18D883A8" w14:textId="77777777" w:rsidR="00E11910" w:rsidRDefault="00E11910" w:rsidP="00E6405E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9040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576"/>
              <w:gridCol w:w="7464"/>
            </w:tblGrid>
            <w:tr w:rsidR="00CD077A" w14:paraId="1612EFA9" w14:textId="77777777" w:rsidTr="00CD077A">
              <w:trPr>
                <w:trHeight w:val="477"/>
              </w:trPr>
              <w:tc>
                <w:tcPr>
                  <w:tcW w:w="0" w:type="auto"/>
                </w:tcPr>
                <w:p w14:paraId="453F8C43" w14:textId="718F1280" w:rsidR="00E11910" w:rsidRDefault="00E11910" w:rsidP="00E6405E">
                  <w:r>
                    <w:t>Bureau</w:t>
                  </w:r>
                </w:p>
              </w:tc>
              <w:tc>
                <w:tcPr>
                  <w:tcW w:w="0" w:type="auto"/>
                </w:tcPr>
                <w:p w14:paraId="31F4C414" w14:textId="50E1188D" w:rsidR="00E11910" w:rsidRDefault="00E11910" w:rsidP="00E6405E">
                  <w:r>
                    <w:t xml:space="preserve">Quand j’entre par la porte, </w:t>
                  </w:r>
                  <w:r w:rsidRPr="00E11910">
                    <w:t>Je vois un bureau contre et au milieu du mur du fond, qui fait 90cm de hauteur, 150cm de longueur et 50cm de largeur.</w:t>
                  </w:r>
                </w:p>
              </w:tc>
            </w:tr>
            <w:tr w:rsidR="00CD077A" w14:paraId="27E37571" w14:textId="77777777" w:rsidTr="00CD077A">
              <w:trPr>
                <w:trHeight w:val="231"/>
              </w:trPr>
              <w:tc>
                <w:tcPr>
                  <w:tcW w:w="0" w:type="auto"/>
                </w:tcPr>
                <w:p w14:paraId="6F80E94E" w14:textId="3F0DAF7E" w:rsidR="00E11910" w:rsidRDefault="00E11910" w:rsidP="00E6405E">
                  <w:r>
                    <w:t>Fenêtres</w:t>
                  </w:r>
                </w:p>
              </w:tc>
              <w:tc>
                <w:tcPr>
                  <w:tcW w:w="0" w:type="auto"/>
                </w:tcPr>
                <w:p w14:paraId="3F83370B" w14:textId="291D173B" w:rsidR="00E11910" w:rsidRDefault="00E11910" w:rsidP="00E6405E">
                  <w:r w:rsidRPr="00E11910">
                    <w:t>Au centre de chaque mur,</w:t>
                  </w:r>
                  <w:r>
                    <w:t xml:space="preserve"> </w:t>
                  </w:r>
                  <w:r w:rsidRPr="00E11910">
                    <w:t xml:space="preserve">Il y a </w:t>
                  </w:r>
                  <w:proofErr w:type="gramStart"/>
                  <w:r w:rsidRPr="00E11910">
                    <w:t>une fenêtre carré</w:t>
                  </w:r>
                  <w:proofErr w:type="gramEnd"/>
                  <w:r w:rsidRPr="00E11910">
                    <w:t xml:space="preserve"> de 60cm sur 60cm.</w:t>
                  </w:r>
                </w:p>
              </w:tc>
            </w:tr>
            <w:tr w:rsidR="00CD077A" w14:paraId="2E81432F" w14:textId="77777777" w:rsidTr="00CD077A">
              <w:trPr>
                <w:trHeight w:val="477"/>
              </w:trPr>
              <w:tc>
                <w:tcPr>
                  <w:tcW w:w="0" w:type="auto"/>
                </w:tcPr>
                <w:p w14:paraId="5C1D3EB9" w14:textId="5C1E7B65" w:rsidR="00E11910" w:rsidRDefault="00E11910" w:rsidP="00E6405E">
                  <w:r>
                    <w:t>PC</w:t>
                  </w:r>
                </w:p>
              </w:tc>
              <w:tc>
                <w:tcPr>
                  <w:tcW w:w="0" w:type="auto"/>
                </w:tcPr>
                <w:p w14:paraId="68FC34C4" w14:textId="668C9AC6" w:rsidR="00E11910" w:rsidRDefault="00E11910" w:rsidP="00E11910">
                  <w:r>
                    <w:t>Quand j'entre dans la pièce, sur le bureau, il y a un pc, un écran, un clavier et une souris.</w:t>
                  </w:r>
                </w:p>
              </w:tc>
            </w:tr>
            <w:tr w:rsidR="00CD077A" w14:paraId="202FDC06" w14:textId="77777777" w:rsidTr="00CD077A">
              <w:trPr>
                <w:trHeight w:val="709"/>
              </w:trPr>
              <w:tc>
                <w:tcPr>
                  <w:tcW w:w="0" w:type="auto"/>
                </w:tcPr>
                <w:p w14:paraId="2FFB1ED8" w14:textId="604ECFB3" w:rsidR="00E11910" w:rsidRDefault="00E11910" w:rsidP="00E6405E">
                  <w:r>
                    <w:t>Aquarium</w:t>
                  </w:r>
                </w:p>
              </w:tc>
              <w:tc>
                <w:tcPr>
                  <w:tcW w:w="0" w:type="auto"/>
                </w:tcPr>
                <w:p w14:paraId="4FDB03DC" w14:textId="02E40BC8" w:rsidR="00E11910" w:rsidRDefault="00E11910" w:rsidP="00E11910">
                  <w:r>
                    <w:t>Quand j'entre par la porte, contre le mur de droite à un mètre par rapport au mur du fond, il y a un aquarium qui fait exactement 150cm de hauteur, 100cm de longueur et 70cm de largeur.</w:t>
                  </w:r>
                </w:p>
              </w:tc>
            </w:tr>
            <w:tr w:rsidR="00CD077A" w14:paraId="3100DCF1" w14:textId="77777777" w:rsidTr="00CD077A">
              <w:trPr>
                <w:trHeight w:val="940"/>
              </w:trPr>
              <w:tc>
                <w:tcPr>
                  <w:tcW w:w="0" w:type="auto"/>
                </w:tcPr>
                <w:p w14:paraId="57040ACD" w14:textId="77777777" w:rsidR="00E11910" w:rsidRDefault="00E11910" w:rsidP="00E6405E">
                  <w:r>
                    <w:t xml:space="preserve">Table     </w:t>
                  </w:r>
                </w:p>
                <w:p w14:paraId="383A4F4D" w14:textId="77777777" w:rsidR="00E11910" w:rsidRDefault="00E11910" w:rsidP="00E6405E"/>
                <w:p w14:paraId="6718A87F" w14:textId="0A1B245C" w:rsidR="00E11910" w:rsidRDefault="002F478A" w:rsidP="00E6405E">
                  <w:r>
                    <w:t xml:space="preserve">Lumières                  </w:t>
                  </w:r>
                </w:p>
              </w:tc>
              <w:tc>
                <w:tcPr>
                  <w:tcW w:w="0" w:type="auto"/>
                </w:tcPr>
                <w:p w14:paraId="2D45B309" w14:textId="77777777" w:rsidR="00E11910" w:rsidRDefault="00E11910" w:rsidP="00E11910">
                  <w:r>
                    <w:t>Au centre de la pièce,</w:t>
                  </w:r>
                  <w:r w:rsidR="002F478A">
                    <w:t xml:space="preserve"> i</w:t>
                  </w:r>
                  <w:r>
                    <w:t>l y a une table rectangulaire en bois qui fait 80 cm de hauteur, 50 cm de largeur et 70 cm de longueur.</w:t>
                  </w:r>
                </w:p>
                <w:p w14:paraId="3804F391" w14:textId="1FCD7FDE" w:rsidR="002F478A" w:rsidRDefault="002F478A" w:rsidP="002F478A">
                  <w:r>
                    <w:t>Au plafond, quand j'entre dans la pièce, il y a deux projecteurs noirs espacés chacun l'un de l'autre de 100cm.</w:t>
                  </w:r>
                </w:p>
              </w:tc>
            </w:tr>
            <w:tr w:rsidR="00CD077A" w14:paraId="53269908" w14:textId="77777777" w:rsidTr="00CD077A">
              <w:trPr>
                <w:trHeight w:val="477"/>
              </w:trPr>
              <w:tc>
                <w:tcPr>
                  <w:tcW w:w="0" w:type="auto"/>
                </w:tcPr>
                <w:p w14:paraId="0928C62C" w14:textId="5F6D2B16" w:rsidR="00E11910" w:rsidRDefault="002F478A" w:rsidP="00E6405E">
                  <w:r>
                    <w:t>Cheminée</w:t>
                  </w:r>
                </w:p>
              </w:tc>
              <w:tc>
                <w:tcPr>
                  <w:tcW w:w="0" w:type="auto"/>
                </w:tcPr>
                <w:p w14:paraId="7C47376F" w14:textId="4BF78F1E" w:rsidR="00E11910" w:rsidRDefault="000209BF" w:rsidP="000209BF">
                  <w:r>
                    <w:t>Contre le mur du fond collé au mur de gauche, quand j'entre dans la pièce, il y a une cheminée qui fait 60 cm de largeur et 70 cm de longueur.</w:t>
                  </w:r>
                </w:p>
              </w:tc>
            </w:tr>
            <w:tr w:rsidR="00CD077A" w14:paraId="73A864F5" w14:textId="77777777" w:rsidTr="00CD077A">
              <w:trPr>
                <w:trHeight w:val="231"/>
              </w:trPr>
              <w:tc>
                <w:tcPr>
                  <w:tcW w:w="0" w:type="auto"/>
                </w:tcPr>
                <w:p w14:paraId="0AC99D8E" w14:textId="6CC01494" w:rsidR="00E11910" w:rsidRDefault="000209BF" w:rsidP="00E6405E">
                  <w:r>
                    <w:t xml:space="preserve">Emplacement </w:t>
                  </w:r>
                </w:p>
              </w:tc>
              <w:tc>
                <w:tcPr>
                  <w:tcW w:w="0" w:type="auto"/>
                </w:tcPr>
                <w:p w14:paraId="73ADF54C" w14:textId="22FA75AE" w:rsidR="00E11910" w:rsidRDefault="000209BF" w:rsidP="000209BF">
                  <w:r>
                    <w:t>Dans l'immeuble,</w:t>
                  </w:r>
                  <w:r w:rsidR="001B7B75">
                    <w:t xml:space="preserve"> l</w:t>
                  </w:r>
                  <w:r>
                    <w:t>e bureau se situe au cinquième étage au Nord-ouest.</w:t>
                  </w:r>
                </w:p>
              </w:tc>
            </w:tr>
            <w:tr w:rsidR="00CD077A" w14:paraId="738B9DD4" w14:textId="77777777" w:rsidTr="00CD077A">
              <w:trPr>
                <w:trHeight w:val="709"/>
              </w:trPr>
              <w:tc>
                <w:tcPr>
                  <w:tcW w:w="0" w:type="auto"/>
                </w:tcPr>
                <w:p w14:paraId="1E36110E" w14:textId="0ACA190C" w:rsidR="00E11910" w:rsidRDefault="001B7B75" w:rsidP="00E6405E">
                  <w:r>
                    <w:t>Dimensions</w:t>
                  </w:r>
                  <w:r w:rsidR="00E11910">
                    <w:t xml:space="preserve"> </w:t>
                  </w:r>
                  <w:r w:rsidR="00CD077A">
                    <w:t>Chaises</w:t>
                  </w:r>
                </w:p>
              </w:tc>
              <w:tc>
                <w:tcPr>
                  <w:tcW w:w="0" w:type="auto"/>
                </w:tcPr>
                <w:p w14:paraId="6D2B07DB" w14:textId="77777777" w:rsidR="00E11910" w:rsidRDefault="001B7B75" w:rsidP="00E6405E">
                  <w:r w:rsidRPr="001B7B75">
                    <w:t xml:space="preserve">La pièce qui contient le bureau fait 36 mètre carré (6 </w:t>
                  </w:r>
                  <w:proofErr w:type="gramStart"/>
                  <w:r w:rsidRPr="001B7B75">
                    <w:t>mètre</w:t>
                  </w:r>
                  <w:proofErr w:type="gramEnd"/>
                  <w:r w:rsidRPr="001B7B75">
                    <w:t xml:space="preserve"> sur 6 mètre).</w:t>
                  </w:r>
                </w:p>
                <w:p w14:paraId="1B38F7EA" w14:textId="18179B71" w:rsidR="00CD077A" w:rsidRDefault="00CD077A" w:rsidP="00CD077A">
                  <w:r>
                    <w:t>Autour de la table, il y a 4 chaises de 40 cm de hauteur, 30 cm de largeur et 30 cm de longueur.</w:t>
                  </w:r>
                </w:p>
              </w:tc>
            </w:tr>
            <w:tr w:rsidR="00CD077A" w14:paraId="2E715B04" w14:textId="77777777" w:rsidTr="00CD077A">
              <w:trPr>
                <w:trHeight w:val="477"/>
              </w:trPr>
              <w:tc>
                <w:tcPr>
                  <w:tcW w:w="0" w:type="auto"/>
                </w:tcPr>
                <w:p w14:paraId="4E32B557" w14:textId="6524AC6A" w:rsidR="00E11910" w:rsidRDefault="00CD077A" w:rsidP="00E6405E">
                  <w:r>
                    <w:t>Fauteuil</w:t>
                  </w:r>
                </w:p>
              </w:tc>
              <w:tc>
                <w:tcPr>
                  <w:tcW w:w="0" w:type="auto"/>
                </w:tcPr>
                <w:p w14:paraId="0A63B708" w14:textId="755DC927" w:rsidR="00E11910" w:rsidRDefault="00CD077A" w:rsidP="00CD077A">
                  <w:r>
                    <w:t>Devant le bureau, il y a un fauteuil en cuir de 60 cm de hauteur, 40 cm de largeur et 50 cm de longueur.</w:t>
                  </w:r>
                </w:p>
              </w:tc>
            </w:tr>
            <w:tr w:rsidR="00CD077A" w14:paraId="15E81148" w14:textId="77777777" w:rsidTr="00CD077A">
              <w:trPr>
                <w:trHeight w:val="231"/>
              </w:trPr>
              <w:tc>
                <w:tcPr>
                  <w:tcW w:w="0" w:type="auto"/>
                </w:tcPr>
                <w:p w14:paraId="4DBD6944" w14:textId="3B21FEEC" w:rsidR="00E11910" w:rsidRDefault="00E11910" w:rsidP="00E6405E"/>
              </w:tc>
              <w:tc>
                <w:tcPr>
                  <w:tcW w:w="0" w:type="auto"/>
                </w:tcPr>
                <w:p w14:paraId="767C341C" w14:textId="7BD7BF99" w:rsidR="00E11910" w:rsidRDefault="00E11910" w:rsidP="00E6405E"/>
              </w:tc>
            </w:tr>
          </w:tbl>
          <w:p w14:paraId="02EBBB6C" w14:textId="77777777" w:rsidR="00E11910" w:rsidRDefault="00E11910" w:rsidP="00E6405E"/>
        </w:tc>
      </w:tr>
    </w:tbl>
    <w:p w14:paraId="3B2961A5" w14:textId="77777777" w:rsidR="00E11910" w:rsidRDefault="00E11910" w:rsidP="00B50A71">
      <w:pPr>
        <w:rPr>
          <w:b/>
          <w:bCs/>
          <w:sz w:val="28"/>
          <w:szCs w:val="28"/>
        </w:rPr>
      </w:pPr>
    </w:p>
    <w:p w14:paraId="4E49BF8F" w14:textId="77777777" w:rsidR="00B65535" w:rsidRDefault="00B65535" w:rsidP="00B50A71">
      <w:pPr>
        <w:rPr>
          <w:b/>
          <w:bCs/>
          <w:sz w:val="28"/>
          <w:szCs w:val="28"/>
        </w:rPr>
      </w:pPr>
    </w:p>
    <w:p w14:paraId="776660D0" w14:textId="77777777" w:rsidR="00B65535" w:rsidRPr="00B65535" w:rsidRDefault="00B65535" w:rsidP="00B50A71">
      <w:pPr>
        <w:rPr>
          <w:b/>
          <w:bCs/>
          <w:sz w:val="28"/>
          <w:szCs w:val="28"/>
        </w:rPr>
      </w:pPr>
    </w:p>
    <w:p w14:paraId="1A9F3221" w14:textId="77777777" w:rsidR="00B50A71" w:rsidRDefault="00B50A71" w:rsidP="00B50A71"/>
    <w:p w14:paraId="6852CBDE" w14:textId="77777777" w:rsidR="00A400FD" w:rsidRDefault="00A400FD" w:rsidP="00A400FD">
      <w:pPr>
        <w:pStyle w:val="Retraitcorpsdetexte"/>
      </w:pPr>
    </w:p>
    <w:p w14:paraId="4B63E01C" w14:textId="77777777" w:rsidR="00A400FD" w:rsidRDefault="00A400FD" w:rsidP="00B13CB9">
      <w:pPr>
        <w:pStyle w:val="Informations"/>
      </w:pPr>
      <w:r>
        <w:t xml:space="preserve">L’analyse fonctionnelle est rendue ici sous forme </w:t>
      </w:r>
      <w:proofErr w:type="gramStart"/>
      <w:r>
        <w:t>de</w:t>
      </w:r>
      <w:r w:rsidR="00B13CB9">
        <w:t xml:space="preserve"> </w:t>
      </w:r>
      <w:r>
        <w:t>User</w:t>
      </w:r>
      <w:proofErr w:type="gramEnd"/>
      <w:r>
        <w:t xml:space="preserve"> Stories, inclus tests d’acceptance et </w:t>
      </w:r>
      <w:r w:rsidR="00B13CB9">
        <w:t>maquettes.</w:t>
      </w:r>
    </w:p>
    <w:p w14:paraId="5199718E" w14:textId="77777777" w:rsidR="00B13CB9" w:rsidRDefault="00B13CB9" w:rsidP="00B13CB9">
      <w:pPr>
        <w:pStyle w:val="Informations"/>
      </w:pPr>
    </w:p>
    <w:p w14:paraId="06A63732" w14:textId="77777777" w:rsidR="00B13CB9" w:rsidRDefault="00B13CB9" w:rsidP="00B13CB9">
      <w:pPr>
        <w:pStyle w:val="Informations"/>
      </w:pPr>
      <w:r>
        <w:t xml:space="preserve">Si le projet est géré avec </w:t>
      </w:r>
      <w:proofErr w:type="spellStart"/>
      <w:r>
        <w:t>IceScrum</w:t>
      </w:r>
      <w:proofErr w:type="spellEnd"/>
      <w:r>
        <w:t xml:space="preserve">, le contenu de ce chapitre peut être généré de manière semi-automatique avec </w:t>
      </w:r>
      <w:proofErr w:type="spellStart"/>
      <w:r>
        <w:t>StoriesOverview</w:t>
      </w:r>
      <w:proofErr w:type="spellEnd"/>
      <w:r>
        <w:t xml:space="preserve"> (</w:t>
      </w:r>
      <w:proofErr w:type="spellStart"/>
      <w:r>
        <w:t>IceScrub</w:t>
      </w:r>
      <w:proofErr w:type="spellEnd"/>
      <w:r>
        <w:t>)</w:t>
      </w:r>
    </w:p>
    <w:p w14:paraId="43927A2E" w14:textId="77777777" w:rsidR="007F30AE" w:rsidRPr="007F30AE" w:rsidRDefault="007F30AE" w:rsidP="008E53F9">
      <w:pPr>
        <w:pStyle w:val="Titre1"/>
      </w:pPr>
      <w:bookmarkStart w:id="32" w:name="_Toc532179964"/>
      <w:bookmarkStart w:id="33" w:name="_Toc165969648"/>
      <w:bookmarkStart w:id="34" w:name="_Toc160545358"/>
      <w:bookmarkEnd w:id="21"/>
      <w:bookmarkEnd w:id="22"/>
      <w:r w:rsidRPr="007F30AE">
        <w:t>Réalisation</w:t>
      </w:r>
      <w:bookmarkEnd w:id="32"/>
      <w:bookmarkEnd w:id="33"/>
      <w:bookmarkEnd w:id="34"/>
    </w:p>
    <w:p w14:paraId="65660289" w14:textId="77777777" w:rsidR="007F30AE" w:rsidRPr="007F30AE" w:rsidRDefault="00116F07" w:rsidP="008E53F9">
      <w:pPr>
        <w:pStyle w:val="Titre2"/>
      </w:pPr>
      <w:bookmarkStart w:id="35" w:name="_Toc160545359"/>
      <w:r>
        <w:t>Installation de l’e</w:t>
      </w:r>
      <w:r w:rsidR="005C1848">
        <w:t>nvironnement de travail</w:t>
      </w:r>
      <w:bookmarkEnd w:id="35"/>
    </w:p>
    <w:p w14:paraId="157C3B15" w14:textId="77777777"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59F34B07" w14:textId="77777777"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14:paraId="6592206F" w14:textId="77777777"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31F33ACF" w14:textId="77777777"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14:paraId="5B23F409" w14:textId="77777777"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(repository)</w:t>
      </w:r>
    </w:p>
    <w:p w14:paraId="0D55D923" w14:textId="77777777" w:rsidR="00116F07" w:rsidRDefault="00116F07" w:rsidP="00116F07">
      <w:pPr>
        <w:pStyle w:val="Titre2"/>
      </w:pPr>
      <w:bookmarkStart w:id="36" w:name="_Toc160545360"/>
      <w:r>
        <w:lastRenderedPageBreak/>
        <w:t>Installation</w:t>
      </w:r>
      <w:bookmarkEnd w:id="36"/>
    </w:p>
    <w:p w14:paraId="3177BB5A" w14:textId="77777777" w:rsidR="00116F07" w:rsidRPr="00116F07" w:rsidRDefault="00116F07" w:rsidP="00116F07">
      <w:pPr>
        <w:pStyle w:val="Informations"/>
      </w:pPr>
      <w:r>
        <w:t>Ce chapitre décrit comment mettre en œuvre le produit dans un environnement de test (</w:t>
      </w:r>
      <w:proofErr w:type="spellStart"/>
      <w:r>
        <w:t>staging</w:t>
      </w:r>
      <w:proofErr w:type="spellEnd"/>
      <w:r>
        <w:t xml:space="preserve"> server) et/ou de production</w:t>
      </w:r>
    </w:p>
    <w:p w14:paraId="595B48E8" w14:textId="0460304D" w:rsidR="005C1848" w:rsidRDefault="004446D1" w:rsidP="005C1848">
      <w:pPr>
        <w:pStyle w:val="Titre2"/>
      </w:pPr>
      <w:bookmarkStart w:id="37" w:name="_Toc160545361"/>
      <w:r>
        <w:t>Déroulement effectif</w:t>
      </w:r>
      <w:bookmarkEnd w:id="37"/>
      <w:r>
        <w:t xml:space="preserve"> </w:t>
      </w:r>
    </w:p>
    <w:p w14:paraId="60A5BC55" w14:textId="77777777" w:rsidR="003E74C4" w:rsidRDefault="003E74C4" w:rsidP="003E74C4">
      <w:pPr>
        <w:pStyle w:val="Retraitcorpsdetexte"/>
      </w:pPr>
    </w:p>
    <w:p w14:paraId="413E2D8B" w14:textId="0B512817" w:rsidR="00E7685F" w:rsidRDefault="003E74C4" w:rsidP="003E74C4">
      <w:pPr>
        <w:pStyle w:val="Retraitcorpsdetexte"/>
      </w:pPr>
      <w:r>
        <w:t>Pour le premier sprint, aucun travaille n’a été réaliser au niveau de la construction</w:t>
      </w:r>
      <w:r w:rsidR="001C5F9D">
        <w:t>, donc aucun travaille</w:t>
      </w:r>
      <w:r w:rsidR="00E7685F">
        <w:t xml:space="preserve"> n’a été rendu</w:t>
      </w:r>
      <w:r w:rsidR="001C5F9D">
        <w:t xml:space="preserve"> </w:t>
      </w:r>
      <w:proofErr w:type="spellStart"/>
      <w:r w:rsidR="001C5F9D">
        <w:t>rendu</w:t>
      </w:r>
      <w:proofErr w:type="spellEnd"/>
      <w:r w:rsidR="001C5F9D">
        <w:t xml:space="preserve">. </w:t>
      </w:r>
      <w:r w:rsidR="00E7685F">
        <w:t>Pendant le sprint 2, nous avons commencer les stories salle de jeu et bureaux, et fait le parking.</w:t>
      </w:r>
    </w:p>
    <w:p w14:paraId="43E64485" w14:textId="283776CE" w:rsidR="003E74C4" w:rsidRDefault="00E7685F" w:rsidP="003E74C4">
      <w:pPr>
        <w:pStyle w:val="Retraitcorpsdetexte"/>
      </w:pPr>
      <w:r>
        <w:t>A</w:t>
      </w:r>
      <w:r w:rsidR="001C5F9D">
        <w:t xml:space="preserve">près avoir fait la sprint </w:t>
      </w:r>
      <w:proofErr w:type="spellStart"/>
      <w:r w:rsidR="001C5F9D">
        <w:t>review</w:t>
      </w:r>
      <w:proofErr w:type="spellEnd"/>
      <w:r w:rsidR="001C5F9D">
        <w:t xml:space="preserve">, nous avons pu constater </w:t>
      </w:r>
      <w:r w:rsidR="004446D1">
        <w:t>qu’environ</w:t>
      </w:r>
      <w:r w:rsidR="001C5F9D">
        <w:t xml:space="preserve"> la moitié des tests n’étais pas</w:t>
      </w:r>
      <w:r w:rsidR="004446D1">
        <w:t>, ou partiellement</w:t>
      </w:r>
      <w:r w:rsidR="001C5F9D">
        <w:t xml:space="preserve"> respecté</w:t>
      </w:r>
      <w:r w:rsidR="004446D1">
        <w:t xml:space="preserve">. Concernant notre méthodologie, les story qui ont été planifié ont toute été réaliser sauf une qui n’a pas pu être terminé. </w:t>
      </w:r>
    </w:p>
    <w:p w14:paraId="297F2AF6" w14:textId="77777777" w:rsidR="001962B1" w:rsidRDefault="001962B1" w:rsidP="003E74C4">
      <w:pPr>
        <w:pStyle w:val="Retraitcorpsdetexte"/>
      </w:pPr>
    </w:p>
    <w:p w14:paraId="56A660EF" w14:textId="77777777" w:rsidR="008F1FC0" w:rsidRDefault="008F1FC0" w:rsidP="008F1FC0">
      <w:pPr>
        <w:pStyle w:val="Retraitcorpsdetexte"/>
      </w:pPr>
      <w:r>
        <w:t>Sujets de satisfaction</w:t>
      </w:r>
    </w:p>
    <w:p w14:paraId="47E18591" w14:textId="77777777" w:rsidR="008F1FC0" w:rsidRDefault="008F1FC0" w:rsidP="008F1FC0">
      <w:pPr>
        <w:pStyle w:val="Retraitcorpsdetexte"/>
        <w:numPr>
          <w:ilvl w:val="0"/>
          <w:numId w:val="16"/>
        </w:numPr>
      </w:pPr>
      <w:r>
        <w:t>La communication au sein du groupe</w:t>
      </w:r>
    </w:p>
    <w:p w14:paraId="31CDF63A" w14:textId="77777777" w:rsidR="008F1FC0" w:rsidRDefault="008F1FC0" w:rsidP="008F1FC0">
      <w:pPr>
        <w:pStyle w:val="Retraitcorpsdetexte"/>
        <w:numPr>
          <w:ilvl w:val="0"/>
          <w:numId w:val="16"/>
        </w:numPr>
      </w:pPr>
      <w:r>
        <w:t>L’organisation de notre travail</w:t>
      </w:r>
    </w:p>
    <w:p w14:paraId="456BCDC9" w14:textId="77777777" w:rsidR="008F1FC0" w:rsidRDefault="008F1FC0" w:rsidP="008F1FC0">
      <w:pPr>
        <w:pStyle w:val="Retraitcorpsdetexte"/>
      </w:pPr>
      <w:r>
        <w:t>Choses qui n’ont pas bien fonctionné</w:t>
      </w:r>
    </w:p>
    <w:p w14:paraId="53C27322" w14:textId="77777777" w:rsidR="008F1FC0" w:rsidRDefault="008F1FC0" w:rsidP="008F1FC0">
      <w:pPr>
        <w:pStyle w:val="Retraitcorpsdetexte"/>
        <w:numPr>
          <w:ilvl w:val="0"/>
          <w:numId w:val="17"/>
        </w:numPr>
      </w:pPr>
      <w:r>
        <w:t>Problèmes de compréhension avec les instructions du professeur</w:t>
      </w:r>
    </w:p>
    <w:p w14:paraId="65C7B465" w14:textId="77777777" w:rsidR="008F1FC0" w:rsidRDefault="008F1FC0" w:rsidP="008F1FC0">
      <w:pPr>
        <w:pStyle w:val="Retraitcorpsdetexte"/>
      </w:pPr>
      <w:r>
        <w:t>Décisions de changement</w:t>
      </w:r>
    </w:p>
    <w:p w14:paraId="396066C0" w14:textId="77777777" w:rsidR="008F1FC0" w:rsidRDefault="008F1FC0" w:rsidP="008F1FC0">
      <w:pPr>
        <w:pStyle w:val="Retraitcorpsdetexte"/>
        <w:numPr>
          <w:ilvl w:val="0"/>
          <w:numId w:val="17"/>
        </w:numPr>
      </w:pPr>
      <w:r>
        <w:t>Poser plus de questions</w:t>
      </w:r>
    </w:p>
    <w:p w14:paraId="48FEAC58" w14:textId="4252A858" w:rsidR="008F1FC0" w:rsidRDefault="008F1FC0" w:rsidP="008F1FC0">
      <w:pPr>
        <w:pStyle w:val="Retraitcorpsdetexte"/>
        <w:numPr>
          <w:ilvl w:val="0"/>
          <w:numId w:val="17"/>
        </w:numPr>
      </w:pPr>
      <w:r>
        <w:t>Faire des tests d’acceptance plus réalistes</w:t>
      </w:r>
    </w:p>
    <w:p w14:paraId="2D60EC91" w14:textId="77777777" w:rsidR="004446D1" w:rsidRDefault="004446D1" w:rsidP="003E74C4">
      <w:pPr>
        <w:pStyle w:val="Retraitcorpsdetexte"/>
      </w:pPr>
    </w:p>
    <w:p w14:paraId="5A851A91" w14:textId="184E45DC" w:rsidR="004446D1" w:rsidRDefault="009A07D4" w:rsidP="003E74C4">
      <w:pPr>
        <w:pStyle w:val="Retraitcorpsdetexte"/>
      </w:pPr>
      <w:r>
        <w:t>Pour le sprint 3 nous avons terminé la salle de jeu</w:t>
      </w:r>
      <w:r w:rsidR="00E7685F">
        <w:t xml:space="preserve"> et les bureaux</w:t>
      </w:r>
      <w:r>
        <w:t xml:space="preserve">, et fait les stories </w:t>
      </w:r>
      <w:r w:rsidR="00E7685F">
        <w:t xml:space="preserve">jardin </w:t>
      </w:r>
      <w:r w:rsidR="001962B1">
        <w:t xml:space="preserve">et </w:t>
      </w:r>
      <w:r w:rsidR="00E7685F">
        <w:t>Appartement</w:t>
      </w:r>
      <w:r w:rsidR="001962B1">
        <w:t>. La story studio a été commencé.</w:t>
      </w:r>
    </w:p>
    <w:p w14:paraId="387763E0" w14:textId="77777777" w:rsidR="008F1FC0" w:rsidRDefault="008F1FC0" w:rsidP="003E74C4">
      <w:pPr>
        <w:pStyle w:val="Retraitcorpsdetexte"/>
      </w:pPr>
    </w:p>
    <w:p w14:paraId="0BACA6D4" w14:textId="77777777" w:rsidR="008F1FC0" w:rsidRDefault="008F1FC0" w:rsidP="008F1FC0">
      <w:pPr>
        <w:pStyle w:val="Retraitcorpsdetexte"/>
      </w:pPr>
      <w:r>
        <w:t>Sujets de satisfaction</w:t>
      </w:r>
    </w:p>
    <w:p w14:paraId="7988CE95" w14:textId="77777777" w:rsidR="008F1FC0" w:rsidRDefault="008F1FC0" w:rsidP="008F1FC0">
      <w:pPr>
        <w:pStyle w:val="Retraitcorpsdetexte"/>
        <w:numPr>
          <w:ilvl w:val="0"/>
          <w:numId w:val="14"/>
        </w:numPr>
      </w:pPr>
      <w:r>
        <w:t>Amélioration de l’efficacité de notre travail</w:t>
      </w:r>
    </w:p>
    <w:p w14:paraId="106A137B" w14:textId="77777777" w:rsidR="008F1FC0" w:rsidRDefault="008F1FC0" w:rsidP="008F1FC0">
      <w:pPr>
        <w:pStyle w:val="Retraitcorpsdetexte"/>
        <w:numPr>
          <w:ilvl w:val="0"/>
          <w:numId w:val="14"/>
        </w:numPr>
      </w:pPr>
      <w:r>
        <w:t>Bonne intégration de la méthodologie Scrum</w:t>
      </w:r>
    </w:p>
    <w:p w14:paraId="507A1825" w14:textId="77777777" w:rsidR="008F1FC0" w:rsidRDefault="008F1FC0" w:rsidP="008F1FC0">
      <w:pPr>
        <w:pStyle w:val="Retraitcorpsdetexte"/>
        <w:numPr>
          <w:ilvl w:val="0"/>
          <w:numId w:val="14"/>
        </w:numPr>
      </w:pPr>
      <w:r>
        <w:t>Livraisons satisfaisantes</w:t>
      </w:r>
    </w:p>
    <w:p w14:paraId="76FD21B3" w14:textId="77777777" w:rsidR="008F1FC0" w:rsidRDefault="008F1FC0" w:rsidP="008F1FC0">
      <w:pPr>
        <w:pStyle w:val="Retraitcorpsdetexte"/>
      </w:pPr>
      <w:r>
        <w:t>Choses qui n’ont pas bien fonctionné</w:t>
      </w:r>
    </w:p>
    <w:p w14:paraId="6802BD32" w14:textId="77777777" w:rsidR="008F1FC0" w:rsidRDefault="008F1FC0" w:rsidP="008F1FC0">
      <w:pPr>
        <w:pStyle w:val="Retraitcorpsdetexte"/>
        <w:numPr>
          <w:ilvl w:val="0"/>
          <w:numId w:val="15"/>
        </w:numPr>
      </w:pPr>
      <w:r>
        <w:t>Trop de discussions futiles</w:t>
      </w:r>
    </w:p>
    <w:p w14:paraId="4C211A07" w14:textId="77777777" w:rsidR="008F1FC0" w:rsidRDefault="008F1FC0" w:rsidP="008F1FC0">
      <w:pPr>
        <w:pStyle w:val="Retraitcorpsdetexte"/>
      </w:pPr>
      <w:r>
        <w:t>Décisions de changement</w:t>
      </w:r>
    </w:p>
    <w:p w14:paraId="2CF069D7" w14:textId="77777777" w:rsidR="008F1FC0" w:rsidRDefault="008F1FC0" w:rsidP="008F1FC0">
      <w:pPr>
        <w:pStyle w:val="Retraitcorpsdetexte"/>
        <w:numPr>
          <w:ilvl w:val="0"/>
          <w:numId w:val="15"/>
        </w:numPr>
      </w:pPr>
      <w:r>
        <w:t>Réduire les discussions futiles</w:t>
      </w:r>
    </w:p>
    <w:p w14:paraId="35EF866C" w14:textId="77777777" w:rsidR="008F1FC0" w:rsidRPr="003E74C4" w:rsidRDefault="008F1FC0" w:rsidP="003E74C4">
      <w:pPr>
        <w:pStyle w:val="Retraitcorpsdetexte"/>
      </w:pPr>
    </w:p>
    <w:p w14:paraId="1E08C4A0" w14:textId="77777777" w:rsidR="005C1848" w:rsidRDefault="005C1848" w:rsidP="005C1848">
      <w:pPr>
        <w:pStyle w:val="Informations"/>
      </w:pPr>
      <w:bookmarkStart w:id="38" w:name="_Toc532179961"/>
      <w:r>
        <w:t>Liste des sprints avec les stories qui ont été réalisées dans chacun.</w:t>
      </w:r>
    </w:p>
    <w:p w14:paraId="516BE785" w14:textId="77777777" w:rsidR="002B1E09" w:rsidRDefault="002B1E09" w:rsidP="005C1848">
      <w:pPr>
        <w:pStyle w:val="Informations"/>
      </w:pPr>
      <w:r>
        <w:t>On doit pouvoir voir si une story a été débutée dans un sprint mais terminée dans un autre.</w:t>
      </w:r>
    </w:p>
    <w:p w14:paraId="456EE327" w14:textId="77777777" w:rsidR="00434920" w:rsidRDefault="00434920" w:rsidP="005C1848">
      <w:pPr>
        <w:pStyle w:val="Informations"/>
      </w:pPr>
    </w:p>
    <w:p w14:paraId="25B71D2A" w14:textId="23F202B9" w:rsidR="00434920" w:rsidRDefault="00434920" w:rsidP="00434920">
      <w:pPr>
        <w:pStyle w:val="Titre2"/>
      </w:pPr>
      <w:bookmarkStart w:id="39" w:name="_Toc160545362"/>
      <w:r>
        <w:t>Processus d’</w:t>
      </w:r>
      <w:r w:rsidR="003E74C4">
        <w:t>intégration</w:t>
      </w:r>
      <w:bookmarkEnd w:id="39"/>
    </w:p>
    <w:p w14:paraId="32B8EF42" w14:textId="77777777" w:rsidR="004446D1" w:rsidRDefault="004446D1" w:rsidP="004446D1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Le processus a été réalisé par </w:t>
      </w:r>
      <w:proofErr w:type="spellStart"/>
      <w:r>
        <w:rPr>
          <w:rFonts w:ascii="Segoe UI" w:hAnsi="Segoe UI" w:cs="Segoe UI"/>
          <w:sz w:val="21"/>
          <w:szCs w:val="21"/>
        </w:rPr>
        <w:t>Dioussé</w:t>
      </w:r>
      <w:proofErr w:type="spellEnd"/>
      <w:r>
        <w:rPr>
          <w:rFonts w:ascii="Segoe UI" w:hAnsi="Segoe UI" w:cs="Segoe UI"/>
          <w:sz w:val="21"/>
          <w:szCs w:val="21"/>
        </w:rPr>
        <w:t xml:space="preserve"> avec l’aide d’Eliott et Nicola. Il a été réalisé après le sprint </w:t>
      </w:r>
      <w:proofErr w:type="spellStart"/>
      <w:r>
        <w:rPr>
          <w:rFonts w:ascii="Segoe UI" w:hAnsi="Segoe UI" w:cs="Segoe UI"/>
          <w:sz w:val="21"/>
          <w:szCs w:val="21"/>
        </w:rPr>
        <w:t>review</w:t>
      </w:r>
      <w:proofErr w:type="spellEnd"/>
      <w:r>
        <w:rPr>
          <w:rFonts w:ascii="Segoe UI" w:hAnsi="Segoe UI" w:cs="Segoe UI"/>
          <w:sz w:val="21"/>
          <w:szCs w:val="21"/>
        </w:rPr>
        <w:t xml:space="preserve"> et le résultat se trouve sur le repo de </w:t>
      </w:r>
      <w:proofErr w:type="spellStart"/>
      <w:r>
        <w:rPr>
          <w:rFonts w:ascii="Segoe UI" w:hAnsi="Segoe UI" w:cs="Segoe UI"/>
          <w:sz w:val="21"/>
          <w:szCs w:val="21"/>
        </w:rPr>
        <w:t>Dioussé</w:t>
      </w:r>
      <w:proofErr w:type="spellEnd"/>
      <w:r>
        <w:rPr>
          <w:rFonts w:ascii="Segoe UI" w:hAnsi="Segoe UI" w:cs="Segoe UI"/>
          <w:sz w:val="21"/>
          <w:szCs w:val="21"/>
        </w:rPr>
        <w:t xml:space="preserve"> dans livrables/Final.</w:t>
      </w:r>
    </w:p>
    <w:p w14:paraId="25FBF03B" w14:textId="77777777" w:rsidR="004446D1" w:rsidRPr="004446D1" w:rsidRDefault="004446D1" w:rsidP="004446D1">
      <w:pPr>
        <w:pStyle w:val="Retraitcorpsdetexte"/>
      </w:pPr>
    </w:p>
    <w:p w14:paraId="1971AB1E" w14:textId="77777777" w:rsidR="00F105EC" w:rsidRDefault="00F105EC" w:rsidP="005C1848">
      <w:pPr>
        <w:pStyle w:val="Informations"/>
      </w:pPr>
    </w:p>
    <w:p w14:paraId="7D0EE992" w14:textId="77777777" w:rsidR="007F30AE" w:rsidRPr="007F30AE" w:rsidRDefault="007F30AE" w:rsidP="008E53F9">
      <w:pPr>
        <w:pStyle w:val="Titre1"/>
      </w:pPr>
      <w:bookmarkStart w:id="40" w:name="_Toc532179966"/>
      <w:bookmarkStart w:id="41" w:name="_Toc165969650"/>
      <w:bookmarkStart w:id="42" w:name="_Toc160545363"/>
      <w:bookmarkEnd w:id="38"/>
      <w:r w:rsidRPr="007F30AE">
        <w:t>Tests</w:t>
      </w:r>
      <w:bookmarkEnd w:id="40"/>
      <w:bookmarkEnd w:id="41"/>
      <w:bookmarkEnd w:id="42"/>
    </w:p>
    <w:p w14:paraId="40238E2F" w14:textId="77777777" w:rsidR="005C1848" w:rsidRDefault="005C1848" w:rsidP="008E53F9">
      <w:pPr>
        <w:pStyle w:val="Titre2"/>
      </w:pPr>
      <w:bookmarkStart w:id="43" w:name="_Toc532179968"/>
      <w:bookmarkStart w:id="44" w:name="_Toc165969652"/>
      <w:bookmarkStart w:id="45" w:name="_Ref308525868"/>
      <w:bookmarkStart w:id="46" w:name="_Toc160545364"/>
      <w:r>
        <w:t>Stratégie de test</w:t>
      </w:r>
      <w:bookmarkEnd w:id="46"/>
    </w:p>
    <w:p w14:paraId="2F127C90" w14:textId="77777777"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14:paraId="734171D5" w14:textId="77777777" w:rsidR="007F30AE" w:rsidRPr="007F30AE" w:rsidRDefault="007F30AE" w:rsidP="008E53F9">
      <w:pPr>
        <w:pStyle w:val="Titre2"/>
      </w:pPr>
      <w:bookmarkStart w:id="47" w:name="_Toc160545365"/>
      <w:r w:rsidRPr="007F30AE">
        <w:t>Dossier des tests</w:t>
      </w:r>
      <w:bookmarkEnd w:id="43"/>
      <w:bookmarkEnd w:id="44"/>
      <w:bookmarkEnd w:id="45"/>
      <w:bookmarkEnd w:id="47"/>
    </w:p>
    <w:p w14:paraId="30B8EA32" w14:textId="77777777"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40FD56B5" w14:textId="77777777"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proofErr w:type="gramStart"/>
      <w:r w:rsidR="00920F4E" w:rsidRPr="00920F4E">
        <w:t>effectués </w:t>
      </w:r>
      <w:r>
        <w:t>.</w:t>
      </w:r>
      <w:proofErr w:type="gramEnd"/>
    </w:p>
    <w:p w14:paraId="51F42FBA" w14:textId="77777777" w:rsidR="002B1E09" w:rsidRPr="00920F4E" w:rsidRDefault="002B1E09" w:rsidP="002B1E09">
      <w:pPr>
        <w:pStyle w:val="Titre2"/>
      </w:pPr>
      <w:bookmarkStart w:id="48" w:name="_Toc160545366"/>
      <w:r>
        <w:lastRenderedPageBreak/>
        <w:t>Problèmes restants</w:t>
      </w:r>
      <w:bookmarkEnd w:id="48"/>
    </w:p>
    <w:p w14:paraId="1FD7C179" w14:textId="77777777" w:rsidR="002B1E09" w:rsidRDefault="007F30AE" w:rsidP="002B1E09">
      <w:pPr>
        <w:pStyle w:val="Informations"/>
      </w:pPr>
      <w:r w:rsidRPr="00920F4E">
        <w:t>Liste des bugs répertoriés avec</w:t>
      </w:r>
    </w:p>
    <w:p w14:paraId="3325FCB3" w14:textId="77777777"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14:paraId="535C2C47" w14:textId="77777777"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14:paraId="121B840D" w14:textId="77777777"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14:paraId="44A59B8C" w14:textId="77777777"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14:paraId="204D25E0" w14:textId="77777777" w:rsidR="007F30AE" w:rsidRPr="007F30AE" w:rsidRDefault="007F30AE" w:rsidP="008E53F9">
      <w:pPr>
        <w:pStyle w:val="Titre1"/>
      </w:pPr>
      <w:bookmarkStart w:id="49" w:name="_Toc165969653"/>
      <w:bookmarkStart w:id="50" w:name="_Toc160545367"/>
      <w:r w:rsidRPr="007F30AE">
        <w:t>Conclusion</w:t>
      </w:r>
      <w:bookmarkEnd w:id="49"/>
      <w:bookmarkEnd w:id="50"/>
    </w:p>
    <w:p w14:paraId="4AB2B7F3" w14:textId="77777777" w:rsidR="007F30AE" w:rsidRPr="00152A26" w:rsidRDefault="007F30AE" w:rsidP="008E53F9">
      <w:pPr>
        <w:pStyle w:val="Titre2"/>
      </w:pPr>
      <w:bookmarkStart w:id="51" w:name="_Toc165969654"/>
      <w:bookmarkStart w:id="52" w:name="_Toc160545368"/>
      <w:r w:rsidRPr="00152A26">
        <w:t xml:space="preserve">Bilan des </w:t>
      </w:r>
      <w:bookmarkEnd w:id="51"/>
      <w:r w:rsidR="008E53F9">
        <w:t>fonctionnalités demandées</w:t>
      </w:r>
      <w:bookmarkEnd w:id="52"/>
    </w:p>
    <w:p w14:paraId="4547BA3F" w14:textId="77777777"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6BC0DBF9" w14:textId="77777777"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60C3DE89" w14:textId="77777777" w:rsidR="007F30AE" w:rsidRPr="007F30AE" w:rsidRDefault="007F30AE" w:rsidP="008E53F9">
      <w:pPr>
        <w:pStyle w:val="Titre2"/>
      </w:pPr>
      <w:bookmarkStart w:id="53" w:name="_Toc165969655"/>
      <w:bookmarkStart w:id="54" w:name="_Toc160545369"/>
      <w:r w:rsidRPr="007F30AE">
        <w:t>Bilan de la planification</w:t>
      </w:r>
      <w:bookmarkEnd w:id="53"/>
      <w:bookmarkEnd w:id="54"/>
    </w:p>
    <w:p w14:paraId="553D0A01" w14:textId="77777777"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14:paraId="21B5B935" w14:textId="77777777" w:rsidR="007F30AE" w:rsidRPr="007F30AE" w:rsidRDefault="007F30AE" w:rsidP="008E53F9">
      <w:pPr>
        <w:pStyle w:val="Titre2"/>
      </w:pPr>
      <w:bookmarkStart w:id="55" w:name="_Toc165969656"/>
      <w:bookmarkStart w:id="56" w:name="_Toc160545370"/>
      <w:r w:rsidRPr="007F30AE">
        <w:t>Bilan personnel</w:t>
      </w:r>
      <w:bookmarkEnd w:id="55"/>
      <w:bookmarkEnd w:id="56"/>
    </w:p>
    <w:p w14:paraId="538EEEDC" w14:textId="77777777" w:rsidR="00920F4E" w:rsidRDefault="007F30AE" w:rsidP="002B1E09">
      <w:pPr>
        <w:pStyle w:val="Informations"/>
      </w:pPr>
      <w:r w:rsidRPr="00920F4E">
        <w:t xml:space="preserve">Si c’était à </w:t>
      </w:r>
      <w:proofErr w:type="gramStart"/>
      <w:r w:rsidRPr="00920F4E">
        <w:t>refaire</w:t>
      </w:r>
      <w:r w:rsidR="00A3107E" w:rsidRPr="00920F4E">
        <w:t>:</w:t>
      </w:r>
      <w:proofErr w:type="gramEnd"/>
    </w:p>
    <w:p w14:paraId="2D6E4823" w14:textId="77777777"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7AD234DD" w14:textId="77777777"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6D42ED6E" w14:textId="77777777"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14:paraId="3B9B8B93" w14:textId="77777777" w:rsidR="004206A2" w:rsidRPr="00920F4E" w:rsidRDefault="004206A2" w:rsidP="002B1E09">
      <w:pPr>
        <w:pStyle w:val="Informations"/>
      </w:pPr>
      <w:proofErr w:type="gramStart"/>
      <w:r w:rsidRPr="00920F4E">
        <w:t>Suite à</w:t>
      </w:r>
      <w:proofErr w:type="gramEnd"/>
      <w:r w:rsidRPr="00920F4E">
        <w:t xml:space="preserve"> donner, améliorations souhaitables, …</w:t>
      </w:r>
    </w:p>
    <w:p w14:paraId="59464E8F" w14:textId="77777777" w:rsidR="00A3107E" w:rsidRPr="00920F4E" w:rsidRDefault="00A3107E" w:rsidP="002B1E09">
      <w:pPr>
        <w:pStyle w:val="Informations"/>
      </w:pPr>
      <w:r w:rsidRPr="00920F4E">
        <w:t>Remerciements, signature, etc.</w:t>
      </w:r>
    </w:p>
    <w:p w14:paraId="79409AB7" w14:textId="77777777" w:rsidR="007F30AE" w:rsidRPr="007F30AE" w:rsidRDefault="007F30AE" w:rsidP="008E53F9">
      <w:pPr>
        <w:pStyle w:val="Titre1"/>
      </w:pPr>
      <w:bookmarkStart w:id="57" w:name="_Toc532179971"/>
      <w:bookmarkStart w:id="58" w:name="_Toc165969657"/>
      <w:bookmarkStart w:id="59" w:name="_Toc160545371"/>
      <w:r w:rsidRPr="007F30AE">
        <w:t>Divers</w:t>
      </w:r>
      <w:bookmarkEnd w:id="57"/>
      <w:bookmarkEnd w:id="58"/>
      <w:bookmarkEnd w:id="59"/>
    </w:p>
    <w:p w14:paraId="3E7C455C" w14:textId="77777777" w:rsidR="007F30AE" w:rsidRDefault="007F30AE" w:rsidP="008E53F9">
      <w:pPr>
        <w:pStyle w:val="Titre2"/>
      </w:pPr>
      <w:bookmarkStart w:id="60" w:name="_Toc532179972"/>
      <w:bookmarkStart w:id="61" w:name="_Toc165969658"/>
      <w:bookmarkStart w:id="62" w:name="_Toc160545372"/>
      <w:r w:rsidRPr="007F30AE">
        <w:t>Journal de travail</w:t>
      </w:r>
      <w:bookmarkEnd w:id="60"/>
      <w:bookmarkEnd w:id="61"/>
      <w:bookmarkEnd w:id="62"/>
    </w:p>
    <w:p w14:paraId="61DE3DCB" w14:textId="22FBD0D4" w:rsidR="00E7685F" w:rsidRPr="00E7685F" w:rsidRDefault="00E7685F" w:rsidP="00E7685F">
      <w:pPr>
        <w:pStyle w:val="Retraitcorpsdetexte"/>
      </w:pPr>
      <w:r>
        <w:t>Voir dans mon repos personnel, livrable et journal.pdf.</w:t>
      </w:r>
    </w:p>
    <w:p w14:paraId="2DFE281B" w14:textId="77777777" w:rsidR="007F30AE" w:rsidRPr="007F30AE" w:rsidRDefault="00A3107E" w:rsidP="008E53F9">
      <w:pPr>
        <w:pStyle w:val="Titre2"/>
      </w:pPr>
      <w:bookmarkStart w:id="63" w:name="_Toc160545373"/>
      <w:r>
        <w:t>Bibliographie</w:t>
      </w:r>
      <w:bookmarkEnd w:id="63"/>
    </w:p>
    <w:p w14:paraId="0A555261" w14:textId="77777777" w:rsidR="007F30AE" w:rsidRPr="00920F4E" w:rsidRDefault="00A3107E" w:rsidP="002B1E09">
      <w:pPr>
        <w:pStyle w:val="Informations"/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14:paraId="0645FA0E" w14:textId="77777777" w:rsidR="00903FEF" w:rsidRPr="007F30AE" w:rsidRDefault="00903FEF" w:rsidP="008E53F9">
      <w:pPr>
        <w:pStyle w:val="Titre2"/>
      </w:pPr>
      <w:bookmarkStart w:id="64" w:name="_Toc160545374"/>
      <w:r>
        <w:t>Webographie</w:t>
      </w:r>
      <w:bookmarkEnd w:id="64"/>
    </w:p>
    <w:p w14:paraId="4596A202" w14:textId="77777777" w:rsidR="00903FEF" w:rsidRDefault="00903FEF" w:rsidP="002B1E09">
      <w:pPr>
        <w:pStyle w:val="Informations"/>
      </w:pPr>
      <w:r w:rsidRPr="00920F4E">
        <w:t>Références des sites Internet consultés durant le projet.</w:t>
      </w:r>
    </w:p>
    <w:p w14:paraId="2B367AA4" w14:textId="77777777" w:rsidR="009A07D4" w:rsidRDefault="009A07D4" w:rsidP="002B1E09">
      <w:pPr>
        <w:pStyle w:val="Informations"/>
      </w:pPr>
    </w:p>
    <w:p w14:paraId="2F4B799C" w14:textId="08121B09" w:rsidR="009A07D4" w:rsidRPr="00920F4E" w:rsidRDefault="00000000" w:rsidP="002B1E09">
      <w:pPr>
        <w:pStyle w:val="Informations"/>
      </w:pPr>
      <w:hyperlink r:id="rId12" w:history="1">
        <w:r w:rsidR="009A07D4">
          <w:rPr>
            <w:rStyle w:val="Lienhypertexte"/>
          </w:rPr>
          <w:t>Sweet Home 3D : Recherche de modèles 3D libres</w:t>
        </w:r>
      </w:hyperlink>
    </w:p>
    <w:p w14:paraId="3ED20609" w14:textId="77777777" w:rsidR="00903FEF" w:rsidRPr="007F30AE" w:rsidRDefault="00903FEF" w:rsidP="008E53F9">
      <w:pPr>
        <w:pStyle w:val="Titre1"/>
      </w:pPr>
      <w:bookmarkStart w:id="65" w:name="_Toc160545375"/>
      <w:r>
        <w:t>Annexes</w:t>
      </w:r>
      <w:bookmarkEnd w:id="65"/>
    </w:p>
    <w:p w14:paraId="1A3E62E9" w14:textId="77777777" w:rsidR="00903FEF" w:rsidRPr="00920F4E" w:rsidRDefault="00B64C66" w:rsidP="002B1E09">
      <w:pPr>
        <w:pStyle w:val="Informations"/>
      </w:pPr>
      <w:proofErr w:type="gramStart"/>
      <w:r w:rsidRPr="00920F4E">
        <w:t>Listing</w:t>
      </w:r>
      <w:proofErr w:type="gramEnd"/>
      <w:r w:rsidRPr="00920F4E">
        <w:t xml:space="preserve"> du code source (partiel ou, plus rarement complet)</w:t>
      </w:r>
    </w:p>
    <w:p w14:paraId="66653DBD" w14:textId="77777777"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54FE653C" w14:textId="77777777"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3E7E8604" w14:textId="2884CD20"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4A591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ECB3E" w14:textId="77777777" w:rsidR="00C215CF" w:rsidRDefault="00C215CF">
      <w:r>
        <w:separator/>
      </w:r>
    </w:p>
  </w:endnote>
  <w:endnote w:type="continuationSeparator" w:id="0">
    <w:p w14:paraId="77BB20BC" w14:textId="77777777" w:rsidR="00C215CF" w:rsidRDefault="00C21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41863" w14:textId="77777777" w:rsidR="002B1E09" w:rsidRDefault="002B1E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4"/>
      <w:gridCol w:w="2609"/>
      <w:gridCol w:w="3027"/>
    </w:tblGrid>
    <w:tr w:rsidR="00AA4393" w:rsidRPr="00000197" w14:paraId="4365FD42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08825ED1" w14:textId="0D7D16A0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CA76E3" w:rsidRPr="00CA76E3">
              <w:rPr>
                <w:rFonts w:cs="Arial"/>
                <w:noProof/>
                <w:szCs w:val="16"/>
              </w:rPr>
              <w:t>Nicola Golaz</w:t>
            </w:r>
          </w:fldSimple>
        </w:p>
        <w:p w14:paraId="0C7C3778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1468AB45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0E7F4425" w14:textId="37173E92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CA76E3">
            <w:rPr>
              <w:rFonts w:cs="Arial"/>
              <w:noProof/>
              <w:szCs w:val="16"/>
            </w:rPr>
            <w:t>29.01.2024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18E0467A" w14:textId="77777777" w:rsidTr="00E52B61">
      <w:trPr>
        <w:jc w:val="center"/>
      </w:trPr>
      <w:tc>
        <w:tcPr>
          <w:tcW w:w="3510" w:type="dxa"/>
          <w:vAlign w:val="center"/>
        </w:tcPr>
        <w:p w14:paraId="3AB1A132" w14:textId="4A42AB5A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B1E09">
            <w:rPr>
              <w:rFonts w:cs="Arial"/>
              <w:szCs w:val="16"/>
            </w:rPr>
            <w:t>X. Carrel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fldChar w:fldCharType="separate"/>
          </w:r>
          <w:r w:rsidR="00CA76E3">
            <w:rPr>
              <w:noProof/>
            </w:rPr>
            <w:t>Nicola Golaz</w: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4B81DB4C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BB5C5A">
            <w:rPr>
              <w:rStyle w:val="Numrodepage"/>
              <w:rFonts w:cs="Arial"/>
              <w:noProof/>
              <w:szCs w:val="16"/>
            </w:rPr>
            <w:t>5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BB5C5A">
            <w:rPr>
              <w:rStyle w:val="Numrodepage"/>
              <w:rFonts w:cs="Arial"/>
              <w:noProof/>
              <w:szCs w:val="16"/>
            </w:rPr>
            <w:t>11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4FC6CE2C" w14:textId="208D66FC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CA76E3">
            <w:rPr>
              <w:rFonts w:cs="Arial"/>
              <w:noProof/>
              <w:szCs w:val="16"/>
            </w:rPr>
            <w:t>05.03.2024 15:37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6636D725" w14:textId="77777777" w:rsidTr="00E52B61">
      <w:trPr>
        <w:jc w:val="center"/>
      </w:trPr>
      <w:tc>
        <w:tcPr>
          <w:tcW w:w="3510" w:type="dxa"/>
          <w:vAlign w:val="center"/>
        </w:tcPr>
        <w:p w14:paraId="6EFC7DA6" w14:textId="161B0F54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proofErr w:type="gramStart"/>
          <w:r w:rsidRPr="00000197">
            <w:rPr>
              <w:rFonts w:cs="Arial"/>
              <w:szCs w:val="16"/>
            </w:rPr>
            <w:t>Version:</w:t>
          </w:r>
          <w:proofErr w:type="gramEnd"/>
          <w:r w:rsidRPr="00000197">
            <w:rPr>
              <w:rFonts w:cs="Arial"/>
              <w:szCs w:val="16"/>
            </w:rPr>
            <w:t xml:space="preserve"> </w:t>
          </w:r>
          <w:fldSimple w:instr=" REVNUM   \* MERGEFORMAT ">
            <w:r w:rsidR="00CA76E3" w:rsidRPr="00CA76E3">
              <w:rPr>
                <w:rFonts w:cs="Arial"/>
                <w:noProof/>
                <w:szCs w:val="16"/>
              </w:rPr>
              <w:t>24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CA76E3">
            <w:rPr>
              <w:rFonts w:cs="Arial"/>
              <w:noProof/>
              <w:szCs w:val="16"/>
            </w:rPr>
            <w:t>05.03.2024 15:37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676D4682" w14:textId="3D478E64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CA76E3" w:rsidRPr="00CA76E3">
              <w:rPr>
                <w:rFonts w:cs="Arial"/>
                <w:noProof/>
                <w:szCs w:val="16"/>
              </w:rPr>
              <w:t>Rapport</w:t>
            </w:r>
            <w:r w:rsidR="00CA76E3">
              <w:rPr>
                <w:noProof/>
              </w:rPr>
              <w:t xml:space="preserve"> de projet_NicolaGolaz.docx</w:t>
            </w:r>
          </w:fldSimple>
        </w:p>
      </w:tc>
    </w:tr>
  </w:tbl>
  <w:p w14:paraId="60E89230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B12AB" w14:textId="77777777" w:rsidR="002B1E09" w:rsidRDefault="002B1E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22828" w14:textId="77777777" w:rsidR="00C215CF" w:rsidRDefault="00C215CF">
      <w:r>
        <w:separator/>
      </w:r>
    </w:p>
  </w:footnote>
  <w:footnote w:type="continuationSeparator" w:id="0">
    <w:p w14:paraId="691675FF" w14:textId="77777777" w:rsidR="00C215CF" w:rsidRDefault="00C215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C1BA3" w14:textId="77777777" w:rsidR="002B1E09" w:rsidRDefault="002B1E0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5340C5C9" w14:textId="77777777">
      <w:trPr>
        <w:trHeight w:val="536"/>
        <w:jc w:val="center"/>
      </w:trPr>
      <w:tc>
        <w:tcPr>
          <w:tcW w:w="2445" w:type="dxa"/>
          <w:vAlign w:val="center"/>
        </w:tcPr>
        <w:p w14:paraId="74E2A988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368EB886" w14:textId="77777777" w:rsidR="00AA4393" w:rsidRPr="00B4738A" w:rsidRDefault="00AA4393" w:rsidP="00B4738A"/>
      </w:tc>
      <w:tc>
        <w:tcPr>
          <w:tcW w:w="2283" w:type="dxa"/>
          <w:vAlign w:val="center"/>
        </w:tcPr>
        <w:p w14:paraId="1C49B8BC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4C3B5BEF" wp14:editId="1C42BB77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6F0806A" w14:textId="77777777" w:rsidR="00AA4393" w:rsidRDefault="00AA439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B4947" w14:textId="77777777" w:rsidR="002B1E09" w:rsidRDefault="002B1E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25pt;height:11.2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5A0319"/>
    <w:multiLevelType w:val="multilevel"/>
    <w:tmpl w:val="FF5AA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30842"/>
    <w:multiLevelType w:val="hybridMultilevel"/>
    <w:tmpl w:val="03BA43D4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2CFF6E0D"/>
    <w:multiLevelType w:val="multilevel"/>
    <w:tmpl w:val="5A5CD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547CD3"/>
    <w:multiLevelType w:val="hybridMultilevel"/>
    <w:tmpl w:val="549E8956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508544B6"/>
    <w:multiLevelType w:val="hybridMultilevel"/>
    <w:tmpl w:val="67EEB1D6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62B57DF3"/>
    <w:multiLevelType w:val="hybridMultilevel"/>
    <w:tmpl w:val="384416E8"/>
    <w:lvl w:ilvl="0" w:tplc="78641FCC">
      <w:start w:val="24"/>
      <w:numFmt w:val="bullet"/>
      <w:lvlText w:val="-"/>
      <w:lvlJc w:val="left"/>
      <w:pPr>
        <w:ind w:left="1494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2" w15:restartNumberingAfterBreak="0">
    <w:nsid w:val="68DD366B"/>
    <w:multiLevelType w:val="hybridMultilevel"/>
    <w:tmpl w:val="C5C235FE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6BEB54E7"/>
    <w:multiLevelType w:val="multilevel"/>
    <w:tmpl w:val="EF1A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7771CB"/>
    <w:multiLevelType w:val="multilevel"/>
    <w:tmpl w:val="9AF2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946F6D"/>
    <w:multiLevelType w:val="hybridMultilevel"/>
    <w:tmpl w:val="35460700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7E277640"/>
    <w:multiLevelType w:val="multilevel"/>
    <w:tmpl w:val="81A0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0735329">
    <w:abstractNumId w:val="0"/>
  </w:num>
  <w:num w:numId="2" w16cid:durableId="667560395">
    <w:abstractNumId w:val="4"/>
  </w:num>
  <w:num w:numId="3" w16cid:durableId="2010407013">
    <w:abstractNumId w:val="3"/>
  </w:num>
  <w:num w:numId="4" w16cid:durableId="617878590">
    <w:abstractNumId w:val="6"/>
  </w:num>
  <w:num w:numId="5" w16cid:durableId="1569537758">
    <w:abstractNumId w:val="9"/>
  </w:num>
  <w:num w:numId="6" w16cid:durableId="1941714527">
    <w:abstractNumId w:val="2"/>
  </w:num>
  <w:num w:numId="7" w16cid:durableId="1007907269">
    <w:abstractNumId w:val="11"/>
  </w:num>
  <w:num w:numId="8" w16cid:durableId="29038843">
    <w:abstractNumId w:val="16"/>
  </w:num>
  <w:num w:numId="9" w16cid:durableId="1647007246">
    <w:abstractNumId w:val="13"/>
  </w:num>
  <w:num w:numId="10" w16cid:durableId="33888908">
    <w:abstractNumId w:val="14"/>
  </w:num>
  <w:num w:numId="11" w16cid:durableId="1329138116">
    <w:abstractNumId w:val="1"/>
  </w:num>
  <w:num w:numId="12" w16cid:durableId="113133003">
    <w:abstractNumId w:val="7"/>
  </w:num>
  <w:num w:numId="13" w16cid:durableId="137110932">
    <w:abstractNumId w:val="10"/>
  </w:num>
  <w:num w:numId="14" w16cid:durableId="868638305">
    <w:abstractNumId w:val="12"/>
  </w:num>
  <w:num w:numId="15" w16cid:durableId="2090687376">
    <w:abstractNumId w:val="15"/>
  </w:num>
  <w:num w:numId="16" w16cid:durableId="1731920396">
    <w:abstractNumId w:val="5"/>
  </w:num>
  <w:num w:numId="17" w16cid:durableId="739601793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F70"/>
    <w:rsid w:val="00000197"/>
    <w:rsid w:val="00010B9A"/>
    <w:rsid w:val="0001209F"/>
    <w:rsid w:val="000209B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16F07"/>
    <w:rsid w:val="0015167D"/>
    <w:rsid w:val="00152A26"/>
    <w:rsid w:val="001764CE"/>
    <w:rsid w:val="00183417"/>
    <w:rsid w:val="001962B1"/>
    <w:rsid w:val="001B7B75"/>
    <w:rsid w:val="001C454D"/>
    <w:rsid w:val="001C5F9D"/>
    <w:rsid w:val="001D4577"/>
    <w:rsid w:val="001D72BA"/>
    <w:rsid w:val="001F2420"/>
    <w:rsid w:val="001F6EEB"/>
    <w:rsid w:val="002770F3"/>
    <w:rsid w:val="002951BD"/>
    <w:rsid w:val="00297E2A"/>
    <w:rsid w:val="002B1E09"/>
    <w:rsid w:val="002B6893"/>
    <w:rsid w:val="002C6634"/>
    <w:rsid w:val="002D7D46"/>
    <w:rsid w:val="002F038B"/>
    <w:rsid w:val="002F478A"/>
    <w:rsid w:val="00310160"/>
    <w:rsid w:val="00315573"/>
    <w:rsid w:val="0031563E"/>
    <w:rsid w:val="0034172E"/>
    <w:rsid w:val="0037071E"/>
    <w:rsid w:val="003E018B"/>
    <w:rsid w:val="003E32B9"/>
    <w:rsid w:val="003E74C4"/>
    <w:rsid w:val="003F1870"/>
    <w:rsid w:val="00407333"/>
    <w:rsid w:val="0040782E"/>
    <w:rsid w:val="004202D8"/>
    <w:rsid w:val="004206A2"/>
    <w:rsid w:val="00434920"/>
    <w:rsid w:val="0043666E"/>
    <w:rsid w:val="00436B90"/>
    <w:rsid w:val="004446D1"/>
    <w:rsid w:val="00446E95"/>
    <w:rsid w:val="00454074"/>
    <w:rsid w:val="004A591D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A3FBF"/>
    <w:rsid w:val="005B27EF"/>
    <w:rsid w:val="005C1848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36574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317CF"/>
    <w:rsid w:val="00845304"/>
    <w:rsid w:val="008468C8"/>
    <w:rsid w:val="00851A5E"/>
    <w:rsid w:val="00853E81"/>
    <w:rsid w:val="008675AD"/>
    <w:rsid w:val="00891718"/>
    <w:rsid w:val="008A464B"/>
    <w:rsid w:val="008C40C0"/>
    <w:rsid w:val="008D55CF"/>
    <w:rsid w:val="008E05FB"/>
    <w:rsid w:val="008E13F2"/>
    <w:rsid w:val="008E53F9"/>
    <w:rsid w:val="008F1FC0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2CD6"/>
    <w:rsid w:val="00955930"/>
    <w:rsid w:val="00961794"/>
    <w:rsid w:val="0099022A"/>
    <w:rsid w:val="009A07D4"/>
    <w:rsid w:val="009B009E"/>
    <w:rsid w:val="009B190E"/>
    <w:rsid w:val="009B6FDC"/>
    <w:rsid w:val="009D1A69"/>
    <w:rsid w:val="009D480B"/>
    <w:rsid w:val="009F75DD"/>
    <w:rsid w:val="00A3107E"/>
    <w:rsid w:val="00A400FD"/>
    <w:rsid w:val="00A52B54"/>
    <w:rsid w:val="00A65F0B"/>
    <w:rsid w:val="00A706B7"/>
    <w:rsid w:val="00A90BEB"/>
    <w:rsid w:val="00AA4393"/>
    <w:rsid w:val="00AA6F74"/>
    <w:rsid w:val="00AB1CA6"/>
    <w:rsid w:val="00AD3EE8"/>
    <w:rsid w:val="00AE282D"/>
    <w:rsid w:val="00AF58E1"/>
    <w:rsid w:val="00B13CB9"/>
    <w:rsid w:val="00B147A7"/>
    <w:rsid w:val="00B20D38"/>
    <w:rsid w:val="00B241D2"/>
    <w:rsid w:val="00B26F5F"/>
    <w:rsid w:val="00B33505"/>
    <w:rsid w:val="00B40A8E"/>
    <w:rsid w:val="00B44A78"/>
    <w:rsid w:val="00B4738A"/>
    <w:rsid w:val="00B50A71"/>
    <w:rsid w:val="00B612B2"/>
    <w:rsid w:val="00B64C66"/>
    <w:rsid w:val="00B65535"/>
    <w:rsid w:val="00B77F70"/>
    <w:rsid w:val="00B95EC5"/>
    <w:rsid w:val="00B96AA1"/>
    <w:rsid w:val="00BA56D2"/>
    <w:rsid w:val="00BA7DF1"/>
    <w:rsid w:val="00BB5C5A"/>
    <w:rsid w:val="00BD773C"/>
    <w:rsid w:val="00BE185C"/>
    <w:rsid w:val="00BF7A15"/>
    <w:rsid w:val="00C16320"/>
    <w:rsid w:val="00C20939"/>
    <w:rsid w:val="00C215CF"/>
    <w:rsid w:val="00C329D7"/>
    <w:rsid w:val="00C33C51"/>
    <w:rsid w:val="00C90570"/>
    <w:rsid w:val="00CA76E3"/>
    <w:rsid w:val="00CB712D"/>
    <w:rsid w:val="00CD077A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94562"/>
    <w:rsid w:val="00DB1DCD"/>
    <w:rsid w:val="00E015B8"/>
    <w:rsid w:val="00E1012A"/>
    <w:rsid w:val="00E11910"/>
    <w:rsid w:val="00E12AE5"/>
    <w:rsid w:val="00E416AC"/>
    <w:rsid w:val="00E41BC2"/>
    <w:rsid w:val="00E52B61"/>
    <w:rsid w:val="00E61B66"/>
    <w:rsid w:val="00E658ED"/>
    <w:rsid w:val="00E7685F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105EC"/>
    <w:rsid w:val="00F16ADE"/>
    <w:rsid w:val="00F512A6"/>
    <w:rsid w:val="00F664DF"/>
    <w:rsid w:val="00F93513"/>
    <w:rsid w:val="00FB1CD6"/>
    <w:rsid w:val="00FD14E2"/>
    <w:rsid w:val="00FD43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7BAC2B9"/>
  <w15:docId w15:val="{0CCBB941-8F96-4426-BCE4-346C98B96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tabs>
        <w:tab w:val="clear" w:pos="680"/>
        <w:tab w:val="num" w:pos="1814"/>
      </w:tabs>
      <w:spacing w:before="120" w:after="120"/>
      <w:ind w:left="1814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uiPriority w:val="22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styleId="NormalWeb">
    <w:name w:val="Normal (Web)"/>
    <w:basedOn w:val="Normal"/>
    <w:uiPriority w:val="99"/>
    <w:semiHidden/>
    <w:unhideWhenUsed/>
    <w:rsid w:val="008317CF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sweethome3d.com/fr/searchModels.jsp?model=voiture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golaz\Documents\GitHub\ICT-306\Mat&#233;riel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5" ma:contentTypeDescription="Crée un document." ma:contentTypeScope="" ma:versionID="dfc93c5c9a05f85faaac4198369d3c5b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c3b7a71f184c09f60299ad8668ca7723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F39A3A-0D41-43CF-8132-C53C0C156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4.xml><?xml version="1.0" encoding="utf-8"?>
<ds:datastoreItem xmlns:ds="http://schemas.openxmlformats.org/officeDocument/2006/customXml" ds:itemID="{51526A6E-522B-426C-ADE0-4AE7F1181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303</TotalTime>
  <Pages>1</Pages>
  <Words>3559</Words>
  <Characters>19577</Characters>
  <Application>Microsoft Office Word</Application>
  <DocSecurity>0</DocSecurity>
  <Lines>163</Lines>
  <Paragraphs>46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23090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Nicola Golaz</dc:creator>
  <cp:lastModifiedBy>Nicola Golaz</cp:lastModifiedBy>
  <cp:revision>26</cp:revision>
  <cp:lastPrinted>2024-03-05T14:37:00Z</cp:lastPrinted>
  <dcterms:created xsi:type="dcterms:W3CDTF">2024-01-29T10:28:00Z</dcterms:created>
  <dcterms:modified xsi:type="dcterms:W3CDTF">2024-03-05T14:38:00Z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